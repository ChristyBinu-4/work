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BC63CA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8BE95F" w14:textId="3FE2D3AE" w:rsidR="00692703" w:rsidRPr="00F51E0A" w:rsidRDefault="00F602A3" w:rsidP="00913946">
            <w:pPr>
              <w:pStyle w:val="Title"/>
              <w:rPr>
                <w:sz w:val="36"/>
                <w:szCs w:val="36"/>
              </w:rPr>
            </w:pPr>
            <w:r w:rsidRPr="00F51E0A">
              <w:rPr>
                <w:sz w:val="36"/>
                <w:szCs w:val="36"/>
              </w:rPr>
              <w:t>CHristy</w:t>
            </w:r>
            <w:r w:rsidR="00692703" w:rsidRPr="00F51E0A">
              <w:rPr>
                <w:sz w:val="36"/>
                <w:szCs w:val="36"/>
              </w:rPr>
              <w:t xml:space="preserve"> </w:t>
            </w:r>
            <w:r w:rsidRPr="00F51E0A">
              <w:rPr>
                <w:rStyle w:val="IntenseEmphasis"/>
                <w:sz w:val="36"/>
                <w:szCs w:val="36"/>
              </w:rPr>
              <w:t>Binu</w:t>
            </w:r>
          </w:p>
          <w:p w14:paraId="6184A971" w14:textId="08BE2CE3" w:rsidR="00692703" w:rsidRPr="00CF1A49" w:rsidRDefault="00A94C3B" w:rsidP="00913946">
            <w:pPr>
              <w:pStyle w:val="ContactInfo"/>
              <w:contextualSpacing w:val="0"/>
            </w:pPr>
            <w:r>
              <w:t>Chediyath, Mattappally</w:t>
            </w:r>
            <w:r w:rsidR="00F602A3">
              <w:t>,</w:t>
            </w:r>
            <w:r>
              <w:t xml:space="preserve"> </w:t>
            </w:r>
            <w:r w:rsidR="00F602A3">
              <w:t>Nooranad (P.O.)</w:t>
            </w:r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E1BA2D9F9764E96B09B3ADE1246A349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F602A3">
              <w:t>+917034919080</w:t>
            </w:r>
          </w:p>
          <w:p w14:paraId="39653C47" w14:textId="661288B7" w:rsidR="00692703" w:rsidRPr="00CF1A49" w:rsidRDefault="00000000" w:rsidP="00913946">
            <w:pPr>
              <w:pStyle w:val="ContactInfoEmphasis"/>
              <w:contextualSpacing w:val="0"/>
            </w:pPr>
            <w:hyperlink r:id="rId10" w:history="1">
              <w:r w:rsidR="00F51E0A">
                <w:rPr>
                  <w:rStyle w:val="Hyperlink"/>
                </w:rPr>
                <w:t>@Gmail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2FD342622434456B4DA118E2DD43B3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hyperlink r:id="rId11" w:history="1">
              <w:r w:rsidR="00BD3F47" w:rsidRPr="00BD3F47">
                <w:rPr>
                  <w:rStyle w:val="Hyperlink"/>
                </w:rPr>
                <w:t>@</w:t>
              </w:r>
              <w:r w:rsidR="001E275C" w:rsidRPr="00BD3F47">
                <w:rPr>
                  <w:rStyle w:val="Hyperlink"/>
                </w:rPr>
                <w:t>LinkedIn</w:t>
              </w:r>
            </w:hyperlink>
            <w:r w:rsidR="00BD3F47">
              <w:t xml:space="preserve"> </w:t>
            </w:r>
          </w:p>
        </w:tc>
      </w:tr>
      <w:tr w:rsidR="005579C9" w:rsidRPr="00CF1A49" w14:paraId="7D29680E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1253E5" w14:textId="77777777" w:rsidR="005579C9" w:rsidRDefault="005579C9" w:rsidP="005579C9"/>
        </w:tc>
      </w:tr>
    </w:tbl>
    <w:p w14:paraId="22201185" w14:textId="5E9C3F96" w:rsidR="005579C9" w:rsidRDefault="00BD3F47" w:rsidP="005579C9">
      <w:pPr>
        <w:pStyle w:val="Header"/>
        <w:rPr>
          <w:b/>
          <w:bCs/>
          <w:color w:val="000000" w:themeColor="text1"/>
        </w:rPr>
      </w:pPr>
      <w:r w:rsidRPr="00BD3F47">
        <w:rPr>
          <w:b/>
          <w:bCs/>
          <w:color w:val="000000" w:themeColor="text1"/>
        </w:rPr>
        <w:t>OBJECTIVE</w:t>
      </w:r>
    </w:p>
    <w:p w14:paraId="2B40450B" w14:textId="5BA591E2" w:rsidR="00BD3F47" w:rsidRDefault="00BD3F47" w:rsidP="005579C9">
      <w:pPr>
        <w:pStyle w:val="Header"/>
        <w:rPr>
          <w:b/>
          <w:bCs/>
          <w:color w:val="000000" w:themeColor="text1"/>
        </w:rPr>
      </w:pPr>
    </w:p>
    <w:p w14:paraId="79DA719A" w14:textId="5A8C48C9" w:rsidR="00BD3F47" w:rsidRPr="00313D08" w:rsidRDefault="00313D08" w:rsidP="005579C9">
      <w:pPr>
        <w:pStyle w:val="Header"/>
        <w:rPr>
          <w:color w:val="000000" w:themeColor="text1"/>
          <w:sz w:val="22"/>
        </w:rPr>
      </w:pPr>
      <w:r w:rsidRPr="00313D08">
        <w:rPr>
          <w:color w:val="000000" w:themeColor="text1"/>
          <w:sz w:val="22"/>
        </w:rPr>
        <w:t xml:space="preserve">To become a web developer with </w:t>
      </w:r>
      <w:r>
        <w:rPr>
          <w:color w:val="000000" w:themeColor="text1"/>
          <w:sz w:val="22"/>
        </w:rPr>
        <w:t>better</w:t>
      </w:r>
      <w:r w:rsidRPr="00313D08">
        <w:rPr>
          <w:color w:val="000000" w:themeColor="text1"/>
          <w:sz w:val="22"/>
        </w:rPr>
        <w:t xml:space="preserve"> experience </w:t>
      </w:r>
      <w:r>
        <w:rPr>
          <w:color w:val="000000" w:themeColor="text1"/>
          <w:sz w:val="22"/>
        </w:rPr>
        <w:t xml:space="preserve">and various through good opportunities. I am a hardworking web developer </w:t>
      </w:r>
      <w:proofErr w:type="gramStart"/>
      <w:r>
        <w:rPr>
          <w:color w:val="000000" w:themeColor="text1"/>
          <w:sz w:val="22"/>
        </w:rPr>
        <w:t>whom</w:t>
      </w:r>
      <w:proofErr w:type="gramEnd"/>
      <w:r>
        <w:rPr>
          <w:color w:val="000000" w:themeColor="text1"/>
          <w:sz w:val="22"/>
        </w:rPr>
        <w:t xml:space="preserve"> is very keen to update knowledge and ready to learn new </w:t>
      </w:r>
      <w:r w:rsidR="00F51E0A">
        <w:rPr>
          <w:color w:val="000000" w:themeColor="text1"/>
          <w:sz w:val="22"/>
        </w:rPr>
        <w:t>skills as</w:t>
      </w:r>
      <w:r w:rsidR="005E0CA2">
        <w:rPr>
          <w:color w:val="000000" w:themeColor="text1"/>
          <w:sz w:val="22"/>
        </w:rPr>
        <w:t xml:space="preserve"> a Front end developer. Also driven to learn position inside and out to maximize contributions and support business and customer objectives. </w:t>
      </w:r>
    </w:p>
    <w:p w14:paraId="3150588E" w14:textId="59DB6F0F" w:rsidR="00B51D1B" w:rsidRDefault="00B51D1B" w:rsidP="005579C9"/>
    <w:p w14:paraId="443EB1B4" w14:textId="3A0AD334" w:rsidR="00506F05" w:rsidRPr="004B4842" w:rsidRDefault="00506F05" w:rsidP="00506F05">
      <w:pPr>
        <w:pStyle w:val="Heading1"/>
        <w:spacing w:before="240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506F05" w:rsidRPr="004B4842" w14:paraId="02747453" w14:textId="77777777" w:rsidTr="00070F22">
        <w:tc>
          <w:tcPr>
            <w:tcW w:w="9290" w:type="dxa"/>
          </w:tcPr>
          <w:p w14:paraId="343416DD" w14:textId="77777777" w:rsidR="00506F05" w:rsidRPr="004B4842" w:rsidRDefault="00506F05" w:rsidP="00070F22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jul 2019 – apr 2022</w:t>
            </w:r>
          </w:p>
          <w:p w14:paraId="4D5DF945" w14:textId="64B9F512" w:rsidR="00506F05" w:rsidRPr="004B4842" w:rsidRDefault="006F7DE5" w:rsidP="00070F22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Bsc computer </w:t>
            </w:r>
            <w:r w:rsidR="001E275C">
              <w:rPr>
                <w:rFonts w:cstheme="minorHAnsi"/>
                <w:sz w:val="22"/>
                <w:szCs w:val="22"/>
              </w:rPr>
              <w:t>SCIENCE,</w:t>
            </w:r>
            <w:r>
              <w:rPr>
                <w:rFonts w:cstheme="minorHAnsi"/>
                <w:sz w:val="22"/>
                <w:szCs w:val="22"/>
              </w:rPr>
              <w:t xml:space="preserve"> i.h.r.d college of applied sciences, adoor,</w:t>
            </w:r>
            <w:r w:rsidR="001E275C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pathanamthitta</w:t>
            </w:r>
          </w:p>
          <w:p w14:paraId="283132BE" w14:textId="681D4229" w:rsidR="00506F05" w:rsidRPr="006F7DE5" w:rsidRDefault="006F7DE5" w:rsidP="006F7DE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Passed with 72.4% marks.</w:t>
            </w:r>
          </w:p>
        </w:tc>
      </w:tr>
      <w:tr w:rsidR="00506F05" w:rsidRPr="004B4842" w14:paraId="1E17052D" w14:textId="77777777" w:rsidTr="00070F22">
        <w:tc>
          <w:tcPr>
            <w:tcW w:w="9290" w:type="dxa"/>
            <w:tcMar>
              <w:top w:w="216" w:type="dxa"/>
            </w:tcMar>
          </w:tcPr>
          <w:p w14:paraId="489F4AB3" w14:textId="0220B323" w:rsidR="00506F05" w:rsidRPr="004B4842" w:rsidRDefault="00506F05" w:rsidP="00070F22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jun 201</w:t>
            </w:r>
            <w:r>
              <w:rPr>
                <w:rFonts w:cstheme="minorHAnsi"/>
                <w:szCs w:val="22"/>
              </w:rPr>
              <w:t>8</w:t>
            </w:r>
            <w:r w:rsidRPr="004B4842">
              <w:rPr>
                <w:rFonts w:cstheme="minorHAnsi"/>
                <w:szCs w:val="22"/>
              </w:rPr>
              <w:t xml:space="preserve"> – apr 201</w:t>
            </w:r>
            <w:r>
              <w:rPr>
                <w:rFonts w:cstheme="minorHAnsi"/>
                <w:szCs w:val="22"/>
              </w:rPr>
              <w:t>9</w:t>
            </w:r>
          </w:p>
          <w:p w14:paraId="220197DD" w14:textId="4A981A62" w:rsidR="00506F05" w:rsidRPr="004B4842" w:rsidRDefault="00506F05" w:rsidP="00070F22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12</w:t>
            </w:r>
            <w:r w:rsidRPr="004B4842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B4842">
              <w:rPr>
                <w:rFonts w:cstheme="minorHAnsi"/>
                <w:sz w:val="22"/>
                <w:szCs w:val="22"/>
              </w:rPr>
              <w:t xml:space="preserve"> board, </w:t>
            </w:r>
            <w:r>
              <w:rPr>
                <w:rFonts w:cstheme="minorHAnsi"/>
                <w:sz w:val="22"/>
                <w:szCs w:val="22"/>
              </w:rPr>
              <w:t>Pope pius xi hss bharanickavu</w:t>
            </w:r>
            <w:r w:rsidR="001E275C">
              <w:rPr>
                <w:rFonts w:cstheme="minorHAnsi"/>
                <w:sz w:val="22"/>
                <w:szCs w:val="22"/>
              </w:rPr>
              <w:t>, alappuzha</w:t>
            </w:r>
          </w:p>
          <w:p w14:paraId="322BB3CE" w14:textId="0A2E8A01" w:rsidR="00506F05" w:rsidRPr="004B4842" w:rsidRDefault="00506F05" w:rsidP="00506F05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Computer Science passed </w:t>
            </w:r>
            <w:r w:rsidR="006F7DE5">
              <w:rPr>
                <w:rFonts w:cstheme="minorHAnsi"/>
              </w:rPr>
              <w:t>with 77.8</w:t>
            </w:r>
            <w:r>
              <w:rPr>
                <w:rFonts w:cstheme="minorHAnsi"/>
              </w:rPr>
              <w:t>% marks.</w:t>
            </w:r>
          </w:p>
          <w:p w14:paraId="519DBA5B" w14:textId="77777777" w:rsidR="00506F05" w:rsidRPr="004B4842" w:rsidRDefault="00506F05" w:rsidP="00070F22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</w:p>
          <w:p w14:paraId="2B030AB4" w14:textId="77777777" w:rsidR="00506F05" w:rsidRPr="004B4842" w:rsidRDefault="00506F05" w:rsidP="00070F22">
            <w:pPr>
              <w:pStyle w:val="Heading3"/>
              <w:contextualSpacing w:val="0"/>
              <w:outlineLvl w:val="2"/>
              <w:rPr>
                <w:rFonts w:cstheme="minorHAnsi"/>
                <w:szCs w:val="22"/>
              </w:rPr>
            </w:pPr>
            <w:r w:rsidRPr="004B4842">
              <w:rPr>
                <w:rFonts w:cstheme="minorHAnsi"/>
                <w:szCs w:val="22"/>
              </w:rPr>
              <w:t>jun 2017 – apr 2018</w:t>
            </w:r>
          </w:p>
          <w:p w14:paraId="2EBE6678" w14:textId="1A2FAEE5" w:rsidR="00506F05" w:rsidRPr="004B4842" w:rsidRDefault="00506F05" w:rsidP="00070F22">
            <w:pPr>
              <w:pStyle w:val="Heading2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10</w:t>
            </w:r>
            <w:r w:rsidRPr="004B4842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B4842">
              <w:rPr>
                <w:rFonts w:cstheme="minorHAnsi"/>
                <w:sz w:val="22"/>
                <w:szCs w:val="22"/>
              </w:rPr>
              <w:t xml:space="preserve"> BOARD,</w:t>
            </w:r>
            <w:r w:rsidRPr="004B4842">
              <w:rPr>
                <w:rFonts w:cstheme="minorHAnsi"/>
              </w:rPr>
              <w:t xml:space="preserve"> </w:t>
            </w:r>
            <w:r w:rsidRPr="006F7DE5">
              <w:rPr>
                <w:rFonts w:cstheme="minorHAnsi"/>
                <w:sz w:val="24"/>
                <w:szCs w:val="24"/>
              </w:rPr>
              <w:t>st. john’s school keerukuzhy, thumpamon,</w:t>
            </w:r>
            <w:r w:rsidR="006F7DE5">
              <w:rPr>
                <w:rFonts w:cstheme="minorHAnsi"/>
                <w:sz w:val="24"/>
                <w:szCs w:val="24"/>
              </w:rPr>
              <w:t xml:space="preserve"> </w:t>
            </w:r>
            <w:r w:rsidRPr="006F7DE5">
              <w:rPr>
                <w:rFonts w:cstheme="minorHAnsi"/>
                <w:sz w:val="24"/>
                <w:szCs w:val="24"/>
              </w:rPr>
              <w:t>pathanamthitta</w:t>
            </w:r>
          </w:p>
          <w:p w14:paraId="596DE395" w14:textId="77777777" w:rsidR="00506F05" w:rsidRPr="004B4842" w:rsidRDefault="00506F05" w:rsidP="00070F22">
            <w:pPr>
              <w:pStyle w:val="Heading2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 w:rsidRPr="004B4842">
              <w:rPr>
                <w:rFonts w:cstheme="minorHAnsi"/>
                <w:sz w:val="22"/>
                <w:szCs w:val="22"/>
              </w:rPr>
              <w:t>CBSE</w:t>
            </w:r>
          </w:p>
          <w:p w14:paraId="67C0AABC" w14:textId="53E7C09F" w:rsidR="00506F05" w:rsidRPr="004B4842" w:rsidRDefault="006F7DE5" w:rsidP="006F7DE5">
            <w:pPr>
              <w:pStyle w:val="Heading2"/>
              <w:numPr>
                <w:ilvl w:val="0"/>
                <w:numId w:val="14"/>
              </w:numPr>
              <w:tabs>
                <w:tab w:val="num" w:pos="360"/>
              </w:tabs>
              <w:ind w:left="397" w:right="567" w:firstLine="0"/>
              <w:contextualSpacing w:val="0"/>
              <w:outlineLvl w:val="1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 w:val="0"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="00506F05" w:rsidRPr="004B4842">
              <w:rPr>
                <w:rFonts w:cstheme="minorHAnsi"/>
                <w:b w:val="0"/>
                <w:bCs/>
                <w:color w:val="595959" w:themeColor="text1" w:themeTint="A6"/>
                <w:sz w:val="22"/>
                <w:szCs w:val="22"/>
              </w:rPr>
              <w:t xml:space="preserve">CGPA: </w:t>
            </w:r>
            <w:r w:rsidR="00506F05">
              <w:rPr>
                <w:rFonts w:cstheme="minorHAnsi"/>
                <w:b w:val="0"/>
                <w:bCs/>
                <w:color w:val="595959" w:themeColor="text1" w:themeTint="A6"/>
                <w:sz w:val="22"/>
                <w:szCs w:val="22"/>
              </w:rPr>
              <w:t>9.4</w:t>
            </w:r>
          </w:p>
          <w:p w14:paraId="6562E5CE" w14:textId="77777777" w:rsidR="00506F05" w:rsidRPr="004B4842" w:rsidRDefault="00506F05" w:rsidP="00070F22">
            <w:pPr>
              <w:rPr>
                <w:rFonts w:cstheme="minorHAnsi"/>
              </w:rPr>
            </w:pPr>
          </w:p>
        </w:tc>
      </w:tr>
    </w:tbl>
    <w:p w14:paraId="2F3D22B9" w14:textId="28CBAFCA" w:rsidR="001E275C" w:rsidRDefault="001E275C" w:rsidP="001E275C">
      <w:pPr>
        <w:pStyle w:val="Heading1"/>
        <w:spacing w:before="0" w:after="120"/>
        <w:rPr>
          <w:rFonts w:asciiTheme="minorHAnsi" w:hAnsiTheme="minorHAnsi" w:cstheme="minorHAnsi"/>
        </w:rPr>
      </w:pPr>
    </w:p>
    <w:p w14:paraId="47D2AB2C" w14:textId="6BC4905B" w:rsidR="0062161E" w:rsidRPr="00947582" w:rsidRDefault="00947582" w:rsidP="00A94C3B">
      <w:pPr>
        <w:pStyle w:val="Heading3"/>
        <w:spacing w:before="20" w:after="20"/>
      </w:pPr>
      <w:r w:rsidRPr="00947582">
        <w:t>Skills</w:t>
      </w:r>
    </w:p>
    <w:p w14:paraId="6EE2F56E" w14:textId="77777777" w:rsidR="00947582" w:rsidRPr="00947582" w:rsidRDefault="00947582" w:rsidP="00A94C3B">
      <w:pPr>
        <w:pStyle w:val="Heading3"/>
        <w:spacing w:before="20" w:after="20"/>
      </w:pPr>
    </w:p>
    <w:p w14:paraId="77102435" w14:textId="3F8F0992" w:rsidR="0062161E" w:rsidRPr="00947582" w:rsidRDefault="0062161E" w:rsidP="00A94C3B">
      <w:pPr>
        <w:pStyle w:val="Heading3"/>
        <w:spacing w:before="20" w:after="20"/>
      </w:pPr>
      <w:r w:rsidRPr="00947582">
        <w:t xml:space="preserve">    </w:t>
      </w:r>
      <w:r w:rsidR="005E4827" w:rsidRPr="00947582">
        <w:t xml:space="preserve"> coding</w:t>
      </w:r>
    </w:p>
    <w:tbl>
      <w:tblPr>
        <w:tblStyle w:val="TableGrid"/>
        <w:tblW w:w="507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50"/>
        <w:gridCol w:w="4750"/>
      </w:tblGrid>
      <w:tr w:rsidR="001E275C" w:rsidRPr="004B4842" w14:paraId="214F81AF" w14:textId="77777777" w:rsidTr="00070F22">
        <w:trPr>
          <w:trHeight w:val="263"/>
        </w:trPr>
        <w:tc>
          <w:tcPr>
            <w:tcW w:w="4750" w:type="dxa"/>
          </w:tcPr>
          <w:p w14:paraId="5769E268" w14:textId="5DC22395" w:rsidR="001E275C" w:rsidRPr="005E4827" w:rsidRDefault="005E4827" w:rsidP="001E275C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CSS</w:t>
            </w:r>
          </w:p>
          <w:p w14:paraId="141F8966" w14:textId="17F32A68" w:rsidR="001E275C" w:rsidRPr="005E4827" w:rsidRDefault="005E4827" w:rsidP="001E275C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JavaScript</w:t>
            </w:r>
          </w:p>
          <w:p w14:paraId="020BD807" w14:textId="0BFA1C60" w:rsidR="008B7805" w:rsidRPr="00EA64D8" w:rsidRDefault="00947582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Jav</w:t>
            </w:r>
            <w:r w:rsidR="008E5318">
              <w:rPr>
                <w:rFonts w:cstheme="minorHAnsi"/>
                <w:sz w:val="22"/>
              </w:rPr>
              <w:t>a</w:t>
            </w:r>
          </w:p>
          <w:p w14:paraId="18E6CAD3" w14:textId="1FE4040C" w:rsidR="00A94C3B" w:rsidRPr="008B7805" w:rsidRDefault="008B7805" w:rsidP="00EA64D8">
            <w:pPr>
              <w:pStyle w:val="Heading3"/>
              <w:spacing w:before="100"/>
              <w:rPr>
                <w:rFonts w:eastAsiaTheme="minorHAnsi"/>
              </w:rPr>
            </w:pPr>
            <w:r w:rsidRPr="00947582">
              <w:t xml:space="preserve">     soft</w:t>
            </w:r>
            <w:r>
              <w:t>Ware skills</w:t>
            </w:r>
          </w:p>
        </w:tc>
        <w:tc>
          <w:tcPr>
            <w:tcW w:w="4750" w:type="dxa"/>
            <w:tcMar>
              <w:left w:w="360" w:type="dxa"/>
            </w:tcMar>
          </w:tcPr>
          <w:p w14:paraId="68FFC00A" w14:textId="55F032E9" w:rsidR="001E275C" w:rsidRPr="005E4827" w:rsidRDefault="005E4827" w:rsidP="001E275C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</w:t>
            </w:r>
          </w:p>
          <w:p w14:paraId="377E587C" w14:textId="6264533A" w:rsidR="001E275C" w:rsidRPr="00947582" w:rsidRDefault="005E4827" w:rsidP="00947582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Python</w:t>
            </w:r>
          </w:p>
          <w:p w14:paraId="05156850" w14:textId="77777777" w:rsidR="001E275C" w:rsidRPr="005E4827" w:rsidRDefault="001E275C" w:rsidP="00070F22">
            <w:pPr>
              <w:pStyle w:val="ListBullet"/>
              <w:numPr>
                <w:ilvl w:val="0"/>
                <w:numId w:val="0"/>
              </w:numPr>
              <w:spacing w:line="276" w:lineRule="auto"/>
              <w:ind w:left="907"/>
              <w:contextualSpacing w:val="0"/>
              <w:rPr>
                <w:rFonts w:cstheme="minorHAnsi"/>
                <w:sz w:val="22"/>
              </w:rPr>
            </w:pPr>
          </w:p>
        </w:tc>
      </w:tr>
      <w:tr w:rsidR="008B7805" w:rsidRPr="004B4842" w14:paraId="3E163396" w14:textId="77777777" w:rsidTr="00070F22">
        <w:trPr>
          <w:trHeight w:val="263"/>
        </w:trPr>
        <w:tc>
          <w:tcPr>
            <w:tcW w:w="4750" w:type="dxa"/>
          </w:tcPr>
          <w:p w14:paraId="4D718A2C" w14:textId="77777777" w:rsidR="008B7805" w:rsidRDefault="008B7805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Photoshop</w:t>
            </w:r>
          </w:p>
          <w:p w14:paraId="533E901E" w14:textId="77777777" w:rsidR="008B7805" w:rsidRDefault="008B7805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MS Word</w:t>
            </w:r>
          </w:p>
          <w:p w14:paraId="65D0143F" w14:textId="04EE9CD9" w:rsidR="008B7805" w:rsidRDefault="008B7805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MS PowerPoint</w:t>
            </w:r>
          </w:p>
        </w:tc>
        <w:tc>
          <w:tcPr>
            <w:tcW w:w="4750" w:type="dxa"/>
            <w:tcMar>
              <w:left w:w="360" w:type="dxa"/>
            </w:tcMar>
          </w:tcPr>
          <w:p w14:paraId="4FE8F25F" w14:textId="77777777" w:rsidR="008B7805" w:rsidRDefault="008B7805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Illustrator</w:t>
            </w:r>
          </w:p>
          <w:p w14:paraId="1B71D25C" w14:textId="77777777" w:rsidR="008B7805" w:rsidRDefault="008B7805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MS Excel</w:t>
            </w:r>
          </w:p>
          <w:p w14:paraId="7AA59A1D" w14:textId="5DD014DE" w:rsidR="008B7805" w:rsidRDefault="00EA64D8" w:rsidP="001E275C">
            <w:pPr>
              <w:pStyle w:val="ListBullet"/>
              <w:spacing w:before="0" w:line="276" w:lineRule="auto"/>
              <w:ind w:left="907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Wamp</w:t>
            </w:r>
          </w:p>
        </w:tc>
      </w:tr>
    </w:tbl>
    <w:p w14:paraId="72D18742" w14:textId="34D90840" w:rsidR="00947582" w:rsidRPr="00947582" w:rsidRDefault="00947582" w:rsidP="00EA64D8">
      <w:pPr>
        <w:pStyle w:val="Heading3"/>
        <w:spacing w:before="80"/>
        <w:rPr>
          <w:rFonts w:eastAsiaTheme="minorHAnsi"/>
        </w:rPr>
      </w:pPr>
      <w:r w:rsidRPr="00947582">
        <w:t xml:space="preserve">     </w:t>
      </w:r>
      <w:r w:rsidRPr="00947582">
        <w:t>soft skills</w:t>
      </w:r>
      <w:r w:rsidR="008E5318">
        <w:t xml:space="preserve"> </w:t>
      </w:r>
    </w:p>
    <w:tbl>
      <w:tblPr>
        <w:tblStyle w:val="TableGrid"/>
        <w:tblW w:w="507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50"/>
        <w:gridCol w:w="4750"/>
      </w:tblGrid>
      <w:tr w:rsidR="00947582" w:rsidRPr="004B4842" w14:paraId="57A24458" w14:textId="77777777" w:rsidTr="00070F22">
        <w:trPr>
          <w:trHeight w:val="263"/>
        </w:trPr>
        <w:tc>
          <w:tcPr>
            <w:tcW w:w="4750" w:type="dxa"/>
          </w:tcPr>
          <w:p w14:paraId="6B3EE151" w14:textId="69E61F91" w:rsidR="00947582" w:rsidRPr="005E4827" w:rsidRDefault="00947582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Good communication skills</w:t>
            </w:r>
          </w:p>
          <w:p w14:paraId="6656C175" w14:textId="45710A0B" w:rsidR="00947582" w:rsidRPr="005E4827" w:rsidRDefault="00947582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Leadership quality </w:t>
            </w:r>
          </w:p>
          <w:p w14:paraId="29488809" w14:textId="07FA16F0" w:rsidR="00A94C3B" w:rsidRPr="00EA64D8" w:rsidRDefault="00A94C3B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Skilled in planning and organizing</w:t>
            </w:r>
          </w:p>
        </w:tc>
        <w:tc>
          <w:tcPr>
            <w:tcW w:w="4750" w:type="dxa"/>
            <w:tcMar>
              <w:left w:w="360" w:type="dxa"/>
            </w:tcMar>
          </w:tcPr>
          <w:p w14:paraId="5E9795A3" w14:textId="506698DD" w:rsidR="00947582" w:rsidRPr="005E4827" w:rsidRDefault="00947582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Dedicated and self-motivated</w:t>
            </w:r>
          </w:p>
          <w:p w14:paraId="78547C48" w14:textId="2305CAA8" w:rsidR="00947582" w:rsidRPr="00947582" w:rsidRDefault="00947582" w:rsidP="00EA64D8">
            <w:pPr>
              <w:pStyle w:val="ListBullet"/>
              <w:spacing w:before="0" w:line="276" w:lineRule="auto"/>
              <w:ind w:left="907"/>
              <w:contextualSpacing w:val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Keen to learn </w:t>
            </w:r>
          </w:p>
          <w:p w14:paraId="5C30CFD7" w14:textId="77777777" w:rsidR="00947582" w:rsidRPr="005E4827" w:rsidRDefault="00947582" w:rsidP="00EA64D8">
            <w:pPr>
              <w:pStyle w:val="ListBullet"/>
              <w:numPr>
                <w:ilvl w:val="0"/>
                <w:numId w:val="0"/>
              </w:numPr>
              <w:ind w:left="907"/>
              <w:contextualSpacing w:val="0"/>
              <w:rPr>
                <w:rFonts w:cstheme="minorHAnsi"/>
                <w:sz w:val="22"/>
              </w:rPr>
            </w:pPr>
          </w:p>
        </w:tc>
      </w:tr>
    </w:tbl>
    <w:p w14:paraId="18CEAB05" w14:textId="77777777" w:rsidR="00A94C3B" w:rsidRPr="004B4842" w:rsidRDefault="00A94C3B" w:rsidP="00EA64D8">
      <w:pPr>
        <w:pStyle w:val="Heading1"/>
        <w:spacing w:before="0" w:after="120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lastRenderedPageBreak/>
        <w:t>Languages</w:t>
      </w:r>
    </w:p>
    <w:p w14:paraId="4B839BE2" w14:textId="77777777" w:rsidR="00A94C3B" w:rsidRPr="004B4842" w:rsidRDefault="00A94C3B" w:rsidP="00A94C3B">
      <w:pPr>
        <w:pStyle w:val="ListNumber"/>
        <w:numPr>
          <w:ilvl w:val="0"/>
          <w:numId w:val="16"/>
        </w:numPr>
        <w:spacing w:line="276" w:lineRule="auto"/>
        <w:rPr>
          <w:rFonts w:cstheme="minorHAnsi"/>
          <w:color w:val="1D824C" w:themeColor="accent1"/>
          <w:lang w:val="en-IN" w:eastAsia="en-IN"/>
        </w:rPr>
      </w:pPr>
      <w:r w:rsidRPr="004B4842">
        <w:rPr>
          <w:rFonts w:cstheme="minorHAnsi"/>
          <w:color w:val="1D824C" w:themeColor="accent1"/>
          <w:lang w:val="en-IN" w:eastAsia="en-IN"/>
        </w:rPr>
        <w:t>English</w:t>
      </w:r>
      <w:r w:rsidRPr="004B4842">
        <w:rPr>
          <w:rFonts w:cstheme="minorHAnsi"/>
          <w:color w:val="0D0D0D" w:themeColor="text1" w:themeTint="F2"/>
          <w:lang w:val="en-IN" w:eastAsia="en-IN"/>
        </w:rPr>
        <w:t xml:space="preserve">        -    </w:t>
      </w:r>
      <w:r w:rsidRPr="004B4842">
        <w:rPr>
          <w:rFonts w:cstheme="minorHAnsi"/>
          <w:i/>
          <w:iCs/>
          <w:color w:val="747474" w:themeColor="background2" w:themeShade="80"/>
        </w:rPr>
        <w:t>Full Professional Proficiency</w:t>
      </w:r>
    </w:p>
    <w:p w14:paraId="1300085E" w14:textId="77777777" w:rsidR="00A94C3B" w:rsidRPr="004B4842" w:rsidRDefault="00A94C3B" w:rsidP="00A94C3B">
      <w:pPr>
        <w:pStyle w:val="ListNumber"/>
        <w:numPr>
          <w:ilvl w:val="0"/>
          <w:numId w:val="16"/>
        </w:numPr>
        <w:spacing w:line="276" w:lineRule="auto"/>
        <w:rPr>
          <w:rFonts w:cstheme="minorHAnsi"/>
          <w:color w:val="1D824C" w:themeColor="accent1"/>
          <w:lang w:val="en-IN" w:eastAsia="en-IN"/>
        </w:rPr>
      </w:pPr>
      <w:r w:rsidRPr="004B4842">
        <w:rPr>
          <w:rFonts w:cstheme="minorHAnsi"/>
          <w:color w:val="1D824C" w:themeColor="accent1"/>
          <w:lang w:val="en-IN" w:eastAsia="en-IN"/>
        </w:rPr>
        <w:t>Malayalam -</w:t>
      </w:r>
      <w:r w:rsidRPr="004B4842">
        <w:rPr>
          <w:rFonts w:cstheme="minorHAnsi"/>
          <w:color w:val="0D0D0D" w:themeColor="text1" w:themeTint="F2"/>
          <w:lang w:val="en-IN" w:eastAsia="en-IN"/>
        </w:rPr>
        <w:t xml:space="preserve">   </w:t>
      </w:r>
      <w:r w:rsidRPr="004B4842">
        <w:rPr>
          <w:rFonts w:cstheme="minorHAnsi"/>
          <w:i/>
          <w:iCs/>
          <w:color w:val="747474" w:themeColor="background2" w:themeShade="80"/>
        </w:rPr>
        <w:t>Native or Bilingual Proficiency</w:t>
      </w:r>
    </w:p>
    <w:p w14:paraId="2BAB06BA" w14:textId="7FF6D305" w:rsidR="00A94C3B" w:rsidRPr="00A94C3B" w:rsidRDefault="00A94C3B" w:rsidP="00A94C3B">
      <w:pPr>
        <w:pStyle w:val="ListNumber"/>
        <w:numPr>
          <w:ilvl w:val="0"/>
          <w:numId w:val="16"/>
        </w:numPr>
        <w:spacing w:line="276" w:lineRule="auto"/>
        <w:rPr>
          <w:rFonts w:cstheme="minorHAnsi"/>
          <w:color w:val="747474" w:themeColor="background2" w:themeShade="80"/>
          <w:lang w:val="en-IN" w:eastAsia="en-IN"/>
        </w:rPr>
      </w:pPr>
      <w:r w:rsidRPr="004B4842">
        <w:rPr>
          <w:rFonts w:cstheme="minorHAnsi"/>
          <w:color w:val="1D824C" w:themeColor="accent1"/>
          <w:lang w:val="en-IN" w:eastAsia="en-IN"/>
        </w:rPr>
        <w:t xml:space="preserve">Hindi </w:t>
      </w:r>
      <w:r w:rsidRPr="004B4842">
        <w:rPr>
          <w:rFonts w:cstheme="minorHAnsi"/>
          <w:color w:val="0D0D0D" w:themeColor="text1" w:themeTint="F2"/>
          <w:lang w:val="en-IN" w:eastAsia="en-IN"/>
        </w:rPr>
        <w:t xml:space="preserve">          -   </w:t>
      </w:r>
      <w:r>
        <w:rPr>
          <w:rFonts w:cstheme="minorHAnsi"/>
          <w:i/>
          <w:iCs/>
          <w:color w:val="747474" w:themeColor="background2" w:themeShade="80"/>
        </w:rPr>
        <w:t>Limited</w:t>
      </w:r>
      <w:r w:rsidRPr="004B4842">
        <w:rPr>
          <w:rFonts w:cstheme="minorHAnsi"/>
          <w:i/>
          <w:iCs/>
          <w:color w:val="747474" w:themeColor="background2" w:themeShade="80"/>
        </w:rPr>
        <w:t xml:space="preserve"> Working Proficiency</w:t>
      </w:r>
    </w:p>
    <w:p w14:paraId="1ABCE9F1" w14:textId="5C6790ED" w:rsidR="00A94C3B" w:rsidRDefault="00A94C3B" w:rsidP="005579C9"/>
    <w:p w14:paraId="5AB5FD01" w14:textId="77777777" w:rsidR="008E5318" w:rsidRPr="004B4842" w:rsidRDefault="008E5318" w:rsidP="008E5318">
      <w:pPr>
        <w:pStyle w:val="Heading1"/>
        <w:spacing w:before="120" w:after="120" w:line="276" w:lineRule="auto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Interests</w:t>
      </w:r>
    </w:p>
    <w:tbl>
      <w:tblPr>
        <w:tblStyle w:val="TableGrid"/>
        <w:tblW w:w="52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84"/>
        <w:gridCol w:w="4884"/>
      </w:tblGrid>
      <w:tr w:rsidR="008E5318" w:rsidRPr="004B4842" w14:paraId="6FD4DBA4" w14:textId="77777777" w:rsidTr="00070F22">
        <w:trPr>
          <w:trHeight w:val="214"/>
        </w:trPr>
        <w:tc>
          <w:tcPr>
            <w:tcW w:w="4884" w:type="dxa"/>
          </w:tcPr>
          <w:p w14:paraId="12B7E802" w14:textId="77777777" w:rsidR="008E5318" w:rsidRPr="004B4842" w:rsidRDefault="008E5318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Music</w:t>
            </w:r>
          </w:p>
          <w:p w14:paraId="344C43A2" w14:textId="77777777" w:rsidR="008E5318" w:rsidRPr="004B4842" w:rsidRDefault="008E5318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 w:rsidRPr="004B4842">
              <w:rPr>
                <w:rFonts w:cstheme="minorHAnsi"/>
              </w:rPr>
              <w:t>Social works</w:t>
            </w:r>
          </w:p>
          <w:p w14:paraId="6CCB6C73" w14:textId="71591845" w:rsidR="008E5318" w:rsidRPr="004B4842" w:rsidRDefault="00C01AF2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Managing</w:t>
            </w:r>
          </w:p>
        </w:tc>
        <w:tc>
          <w:tcPr>
            <w:tcW w:w="4884" w:type="dxa"/>
            <w:tcMar>
              <w:left w:w="360" w:type="dxa"/>
            </w:tcMar>
          </w:tcPr>
          <w:p w14:paraId="5F42ABCA" w14:textId="568E5515" w:rsidR="008E5318" w:rsidRPr="008E5318" w:rsidRDefault="008E5318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Playing football</w:t>
            </w:r>
          </w:p>
          <w:p w14:paraId="3D248CCD" w14:textId="2179F289" w:rsidR="008E5318" w:rsidRDefault="008E5318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Reading</w:t>
            </w:r>
          </w:p>
          <w:p w14:paraId="5E5A31E8" w14:textId="5ABAD5EB" w:rsidR="008E5318" w:rsidRPr="004B4842" w:rsidRDefault="008E5318" w:rsidP="008E5318">
            <w:pPr>
              <w:pStyle w:val="ListBullet"/>
              <w:spacing w:before="0" w:line="276" w:lineRule="auto"/>
              <w:ind w:left="964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Multimedia Editing</w:t>
            </w:r>
          </w:p>
          <w:p w14:paraId="1DC02840" w14:textId="77777777" w:rsidR="008E5318" w:rsidRPr="004B4842" w:rsidRDefault="008E5318" w:rsidP="00070F22">
            <w:pPr>
              <w:pStyle w:val="ListBullet"/>
              <w:numPr>
                <w:ilvl w:val="0"/>
                <w:numId w:val="0"/>
              </w:numPr>
              <w:spacing w:line="276" w:lineRule="auto"/>
              <w:ind w:left="964"/>
              <w:rPr>
                <w:rFonts w:cstheme="minorHAnsi"/>
              </w:rPr>
            </w:pPr>
          </w:p>
        </w:tc>
      </w:tr>
    </w:tbl>
    <w:p w14:paraId="53FB0BDA" w14:textId="77777777" w:rsidR="008E5318" w:rsidRPr="004B4842" w:rsidRDefault="008E5318" w:rsidP="008E5318">
      <w:pPr>
        <w:shd w:val="clear" w:color="auto" w:fill="FFFFFF"/>
        <w:spacing w:line="276" w:lineRule="auto"/>
        <w:rPr>
          <w:rFonts w:eastAsia="Times New Roman" w:cstheme="minorHAnsi"/>
          <w:color w:val="46464E"/>
          <w:sz w:val="21"/>
          <w:szCs w:val="21"/>
          <w:lang w:val="en-IN" w:eastAsia="en-IN"/>
        </w:rPr>
      </w:pPr>
    </w:p>
    <w:p w14:paraId="4FE3468A" w14:textId="77777777" w:rsidR="00C01AF2" w:rsidRPr="004B4842" w:rsidRDefault="00C01AF2" w:rsidP="00C01AF2">
      <w:pPr>
        <w:pStyle w:val="Heading1"/>
        <w:spacing w:before="120" w:after="120" w:line="276" w:lineRule="auto"/>
        <w:rPr>
          <w:rFonts w:asciiTheme="minorHAnsi" w:hAnsiTheme="minorHAnsi" w:cstheme="minorHAnsi"/>
          <w:sz w:val="24"/>
          <w:szCs w:val="24"/>
        </w:rPr>
      </w:pPr>
      <w:r w:rsidRPr="004B4842">
        <w:rPr>
          <w:rFonts w:asciiTheme="minorHAnsi" w:hAnsiTheme="minorHAnsi" w:cstheme="minorHAnsi"/>
          <w:sz w:val="24"/>
          <w:szCs w:val="24"/>
        </w:rPr>
        <w:t>Reference</w:t>
      </w:r>
    </w:p>
    <w:p w14:paraId="5D15F539" w14:textId="423A4AFF" w:rsidR="00C01AF2" w:rsidRPr="004B4842" w:rsidRDefault="00C01AF2" w:rsidP="00C01AF2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  <w:r>
        <w:rPr>
          <w:rFonts w:eastAsia="Times New Roman" w:cstheme="minorHAnsi"/>
          <w:color w:val="46464E"/>
          <w:szCs w:val="24"/>
          <w:lang w:val="en-IN" w:eastAsia="en-IN"/>
        </w:rPr>
        <w:t>Dr. Latha P</w:t>
      </w:r>
      <w:r w:rsidRPr="004B4842">
        <w:rPr>
          <w:rFonts w:eastAsia="Times New Roman" w:cstheme="minorHAnsi"/>
          <w:color w:val="46464E"/>
          <w:sz w:val="21"/>
          <w:szCs w:val="21"/>
          <w:lang w:val="en-IN" w:eastAsia="en-IN"/>
        </w:rPr>
        <w:t xml:space="preserve"> </w:t>
      </w:r>
      <w:r>
        <w:rPr>
          <w:rFonts w:eastAsia="Times New Roman" w:cstheme="minorHAnsi"/>
          <w:color w:val="46464E"/>
          <w:sz w:val="21"/>
          <w:szCs w:val="21"/>
          <w:lang w:val="en-IN" w:eastAsia="en-IN"/>
        </w:rPr>
        <w:t>(Principal) -College of applied science, Adoor</w:t>
      </w:r>
    </w:p>
    <w:p w14:paraId="12B14E08" w14:textId="5087A95C" w:rsidR="00D7399A" w:rsidRPr="00D7399A" w:rsidRDefault="00D7399A" w:rsidP="00D7399A">
      <w:pPr>
        <w:pStyle w:val="ListParagraph"/>
        <w:shd w:val="clear" w:color="auto" w:fill="FFFFFF"/>
        <w:spacing w:line="276" w:lineRule="auto"/>
        <w:ind w:left="991"/>
      </w:pPr>
      <w:r>
        <w:rPr>
          <w:rFonts w:eastAsia="Times New Roman" w:cstheme="minorHAnsi"/>
          <w:color w:val="46464E"/>
          <w:lang w:val="en-IN" w:eastAsia="en-IN"/>
        </w:rPr>
        <w:t>Gmail –</w:t>
      </w:r>
      <w:r>
        <w:t xml:space="preserve"> </w:t>
      </w:r>
      <w:hyperlink r:id="rId12" w:history="1">
        <w:r w:rsidRPr="00D7399A">
          <w:rPr>
            <w:rStyle w:val="Hyperlink"/>
          </w:rPr>
          <w:t>casadoor@gmail.com</w:t>
        </w:r>
      </w:hyperlink>
    </w:p>
    <w:p w14:paraId="1F388FD6" w14:textId="2C0CF584" w:rsidR="00D7399A" w:rsidRPr="004B4842" w:rsidRDefault="000121A9" w:rsidP="00D7399A">
      <w:pPr>
        <w:pStyle w:val="ListParagraph"/>
        <w:numPr>
          <w:ilvl w:val="0"/>
          <w:numId w:val="17"/>
        </w:numPr>
        <w:shd w:val="clear" w:color="auto" w:fill="FFFFFF"/>
        <w:spacing w:line="276" w:lineRule="auto"/>
        <w:rPr>
          <w:rFonts w:eastAsia="Times New Roman" w:cstheme="minorHAnsi"/>
          <w:color w:val="46464E"/>
          <w:sz w:val="21"/>
          <w:szCs w:val="21"/>
          <w:lang w:val="en-IN" w:eastAsia="en-IN"/>
        </w:rPr>
      </w:pPr>
      <w:r>
        <w:rPr>
          <w:rFonts w:eastAsia="Times New Roman" w:cstheme="minorHAnsi"/>
          <w:color w:val="46464E"/>
          <w:szCs w:val="24"/>
          <w:lang w:val="en-IN" w:eastAsia="en-IN"/>
        </w:rPr>
        <w:t>Lekshmi Sheela</w:t>
      </w:r>
      <w:r w:rsidR="00D7399A" w:rsidRPr="004B4842">
        <w:rPr>
          <w:rFonts w:eastAsia="Times New Roman" w:cstheme="minorHAnsi"/>
          <w:color w:val="46464E"/>
          <w:szCs w:val="24"/>
          <w:lang w:val="en-IN" w:eastAsia="en-IN"/>
        </w:rPr>
        <w:t>-</w:t>
      </w:r>
      <w:r w:rsidR="00D7399A" w:rsidRPr="004B4842">
        <w:rPr>
          <w:rFonts w:eastAsia="Times New Roman" w:cstheme="minorHAnsi"/>
          <w:color w:val="46464E"/>
          <w:sz w:val="21"/>
          <w:szCs w:val="21"/>
          <w:lang w:val="en-IN" w:eastAsia="en-IN"/>
        </w:rPr>
        <w:t xml:space="preserve"> </w:t>
      </w:r>
      <w:r w:rsidR="00DD5D3D">
        <w:rPr>
          <w:rFonts w:eastAsia="Times New Roman" w:cstheme="minorHAnsi"/>
          <w:color w:val="46464E"/>
          <w:lang w:val="en-IN" w:eastAsia="en-IN"/>
        </w:rPr>
        <w:t>College of applied science, Adoor</w:t>
      </w:r>
    </w:p>
    <w:p w14:paraId="57F2BE5C" w14:textId="1844C0FD" w:rsidR="00D7399A" w:rsidRPr="004B4842" w:rsidRDefault="00DD5D3D" w:rsidP="00D7399A">
      <w:pPr>
        <w:pStyle w:val="ListParagraph"/>
        <w:shd w:val="clear" w:color="auto" w:fill="FFFFFF"/>
        <w:spacing w:line="276" w:lineRule="auto"/>
        <w:ind w:left="991"/>
        <w:rPr>
          <w:rFonts w:eastAsia="Times New Roman" w:cstheme="minorHAnsi"/>
          <w:color w:val="46464E"/>
          <w:sz w:val="21"/>
          <w:szCs w:val="21"/>
          <w:lang w:val="en-IN" w:eastAsia="en-IN"/>
        </w:rPr>
      </w:pPr>
      <w:r>
        <w:rPr>
          <w:rFonts w:eastAsia="Times New Roman" w:cstheme="minorHAnsi"/>
          <w:color w:val="46464E"/>
          <w:sz w:val="21"/>
          <w:szCs w:val="21"/>
          <w:lang w:val="en-IN" w:eastAsia="en-IN"/>
        </w:rPr>
        <w:t>Contact - +91</w:t>
      </w:r>
    </w:p>
    <w:p w14:paraId="66A95389" w14:textId="77777777" w:rsidR="00D7399A" w:rsidRPr="00D7399A" w:rsidRDefault="00D7399A" w:rsidP="00D7399A">
      <w:pPr>
        <w:shd w:val="clear" w:color="auto" w:fill="FFFFFF"/>
        <w:spacing w:line="276" w:lineRule="auto"/>
        <w:rPr>
          <w:rFonts w:eastAsia="Times New Roman" w:cstheme="minorHAnsi"/>
          <w:color w:val="46464E"/>
          <w:lang w:val="en-IN" w:eastAsia="en-IN"/>
        </w:rPr>
      </w:pPr>
    </w:p>
    <w:p w14:paraId="0C2FADCA" w14:textId="77777777" w:rsidR="00A94C3B" w:rsidRPr="006E1507" w:rsidRDefault="00A94C3B" w:rsidP="005579C9"/>
    <w:sectPr w:rsidR="00A94C3B" w:rsidRPr="006E150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3F8D" w14:textId="77777777" w:rsidR="00824641" w:rsidRDefault="00824641" w:rsidP="0068194B">
      <w:r>
        <w:separator/>
      </w:r>
    </w:p>
    <w:p w14:paraId="6D2902D9" w14:textId="77777777" w:rsidR="00824641" w:rsidRDefault="00824641"/>
    <w:p w14:paraId="595F3E22" w14:textId="77777777" w:rsidR="00824641" w:rsidRDefault="00824641"/>
  </w:endnote>
  <w:endnote w:type="continuationSeparator" w:id="0">
    <w:p w14:paraId="5C93991F" w14:textId="77777777" w:rsidR="00824641" w:rsidRDefault="00824641" w:rsidP="0068194B">
      <w:r>
        <w:continuationSeparator/>
      </w:r>
    </w:p>
    <w:p w14:paraId="2566263C" w14:textId="77777777" w:rsidR="00824641" w:rsidRDefault="00824641"/>
    <w:p w14:paraId="5AD59BD2" w14:textId="77777777" w:rsidR="00824641" w:rsidRDefault="00824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AB78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7811" w14:textId="77777777" w:rsidR="00824641" w:rsidRDefault="00824641" w:rsidP="0068194B">
      <w:r>
        <w:separator/>
      </w:r>
    </w:p>
    <w:p w14:paraId="735E10F8" w14:textId="77777777" w:rsidR="00824641" w:rsidRDefault="00824641"/>
    <w:p w14:paraId="7ABDF067" w14:textId="77777777" w:rsidR="00824641" w:rsidRDefault="00824641"/>
  </w:footnote>
  <w:footnote w:type="continuationSeparator" w:id="0">
    <w:p w14:paraId="553074EC" w14:textId="77777777" w:rsidR="00824641" w:rsidRDefault="00824641" w:rsidP="0068194B">
      <w:r>
        <w:continuationSeparator/>
      </w:r>
    </w:p>
    <w:p w14:paraId="3F026E15" w14:textId="77777777" w:rsidR="00824641" w:rsidRDefault="00824641"/>
    <w:p w14:paraId="5B45E821" w14:textId="77777777" w:rsidR="00824641" w:rsidRDefault="008246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76F9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33B02F" wp14:editId="7DFAFD1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18E0C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DF4717"/>
    <w:multiLevelType w:val="hybridMultilevel"/>
    <w:tmpl w:val="8B1C1A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B802ED7"/>
    <w:multiLevelType w:val="hybridMultilevel"/>
    <w:tmpl w:val="C7D81E48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B1748B"/>
    <w:multiLevelType w:val="hybridMultilevel"/>
    <w:tmpl w:val="F93054CC"/>
    <w:lvl w:ilvl="0" w:tplc="B3AC64FE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1D824C" w:themeColor="accen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211"/>
    <w:multiLevelType w:val="hybridMultilevel"/>
    <w:tmpl w:val="AFF4A2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6530395">
    <w:abstractNumId w:val="9"/>
  </w:num>
  <w:num w:numId="2" w16cid:durableId="94711877">
    <w:abstractNumId w:val="8"/>
  </w:num>
  <w:num w:numId="3" w16cid:durableId="65151145">
    <w:abstractNumId w:val="7"/>
  </w:num>
  <w:num w:numId="4" w16cid:durableId="1837376047">
    <w:abstractNumId w:val="6"/>
  </w:num>
  <w:num w:numId="5" w16cid:durableId="1766340101">
    <w:abstractNumId w:val="11"/>
  </w:num>
  <w:num w:numId="6" w16cid:durableId="356390722">
    <w:abstractNumId w:val="3"/>
  </w:num>
  <w:num w:numId="7" w16cid:durableId="1359621782">
    <w:abstractNumId w:val="13"/>
  </w:num>
  <w:num w:numId="8" w16cid:durableId="565140838">
    <w:abstractNumId w:val="2"/>
  </w:num>
  <w:num w:numId="9" w16cid:durableId="167255415">
    <w:abstractNumId w:val="16"/>
  </w:num>
  <w:num w:numId="10" w16cid:durableId="326253879">
    <w:abstractNumId w:val="5"/>
  </w:num>
  <w:num w:numId="11" w16cid:durableId="1842887081">
    <w:abstractNumId w:val="4"/>
  </w:num>
  <w:num w:numId="12" w16cid:durableId="1494292367">
    <w:abstractNumId w:val="1"/>
  </w:num>
  <w:num w:numId="13" w16cid:durableId="849762395">
    <w:abstractNumId w:val="0"/>
  </w:num>
  <w:num w:numId="14" w16cid:durableId="451480128">
    <w:abstractNumId w:val="10"/>
  </w:num>
  <w:num w:numId="15" w16cid:durableId="1881085694">
    <w:abstractNumId w:val="15"/>
  </w:num>
  <w:num w:numId="16" w16cid:durableId="1603339905">
    <w:abstractNumId w:val="14"/>
  </w:num>
  <w:num w:numId="17" w16cid:durableId="145051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3"/>
    <w:rsid w:val="000001EF"/>
    <w:rsid w:val="00007322"/>
    <w:rsid w:val="00007728"/>
    <w:rsid w:val="000121A9"/>
    <w:rsid w:val="00024584"/>
    <w:rsid w:val="00024730"/>
    <w:rsid w:val="00051E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275C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3D08"/>
    <w:rsid w:val="00316DFF"/>
    <w:rsid w:val="00325B57"/>
    <w:rsid w:val="00336056"/>
    <w:rsid w:val="003544E1"/>
    <w:rsid w:val="00366398"/>
    <w:rsid w:val="00381EA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F05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E0CA2"/>
    <w:rsid w:val="005E4827"/>
    <w:rsid w:val="005F4B91"/>
    <w:rsid w:val="005F55D2"/>
    <w:rsid w:val="0062161E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6F7DE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4641"/>
    <w:rsid w:val="00834955"/>
    <w:rsid w:val="00855B59"/>
    <w:rsid w:val="00860461"/>
    <w:rsid w:val="0086487C"/>
    <w:rsid w:val="00870B20"/>
    <w:rsid w:val="008829F8"/>
    <w:rsid w:val="00885897"/>
    <w:rsid w:val="008A6538"/>
    <w:rsid w:val="008B7805"/>
    <w:rsid w:val="008C7056"/>
    <w:rsid w:val="008E531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582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C3B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3F47"/>
    <w:rsid w:val="00BD431F"/>
    <w:rsid w:val="00BE423E"/>
    <w:rsid w:val="00BF61AC"/>
    <w:rsid w:val="00C01AF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399A"/>
    <w:rsid w:val="00D914F1"/>
    <w:rsid w:val="00D9521A"/>
    <w:rsid w:val="00DA3914"/>
    <w:rsid w:val="00DA59AA"/>
    <w:rsid w:val="00DB2E93"/>
    <w:rsid w:val="00DB6915"/>
    <w:rsid w:val="00DB7E1E"/>
    <w:rsid w:val="00DC1B78"/>
    <w:rsid w:val="00DC2A2F"/>
    <w:rsid w:val="00DC600B"/>
    <w:rsid w:val="00DD5D3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4D8"/>
    <w:rsid w:val="00EC1351"/>
    <w:rsid w:val="00EC4CBF"/>
    <w:rsid w:val="00EE2CA8"/>
    <w:rsid w:val="00EF17E8"/>
    <w:rsid w:val="00EF51D9"/>
    <w:rsid w:val="00F130DD"/>
    <w:rsid w:val="00F24884"/>
    <w:rsid w:val="00F476C4"/>
    <w:rsid w:val="00F51E0A"/>
    <w:rsid w:val="00F602A3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D0F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F60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asadoor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christybinu-christybinu-298957243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christy.binu9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703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BA2D9F9764E96B09B3ADE1246A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DE5D-AC4D-4A3A-B1C6-17820A0E8AB5}"/>
      </w:docPartPr>
      <w:docPartBody>
        <w:p w:rsidR="00260E6E" w:rsidRDefault="00000000">
          <w:pPr>
            <w:pStyle w:val="3E1BA2D9F9764E96B09B3ADE1246A349"/>
          </w:pPr>
          <w:r w:rsidRPr="00CF1A49">
            <w:t>·</w:t>
          </w:r>
        </w:p>
      </w:docPartBody>
    </w:docPart>
    <w:docPart>
      <w:docPartPr>
        <w:name w:val="62FD342622434456B4DA118E2DD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78DEB-685E-465C-B0BE-F539B8284611}"/>
      </w:docPartPr>
      <w:docPartBody>
        <w:p w:rsidR="00260E6E" w:rsidRDefault="00000000">
          <w:pPr>
            <w:pStyle w:val="62FD342622434456B4DA118E2DD43B3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64364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1D"/>
    <w:rsid w:val="000B27F6"/>
    <w:rsid w:val="00260E6E"/>
    <w:rsid w:val="0095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EA9AC789FB4943A603EC0FE8F43CEF">
    <w:name w:val="56EA9AC789FB4943A603EC0FE8F43CEF"/>
    <w:rsid w:val="00260E6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282B625B4B045228DCD66E7E3212AEC">
    <w:name w:val="5282B625B4B045228DCD66E7E3212AEC"/>
    <w:rsid w:val="00260E6E"/>
  </w:style>
  <w:style w:type="paragraph" w:customStyle="1" w:styleId="9C1A54D68D764367B74FDD9276B944CF">
    <w:name w:val="9C1A54D68D764367B74FDD9276B944CF"/>
    <w:rsid w:val="00260E6E"/>
  </w:style>
  <w:style w:type="paragraph" w:customStyle="1" w:styleId="3E1BA2D9F9764E96B09B3ADE1246A349">
    <w:name w:val="3E1BA2D9F9764E96B09B3ADE1246A349"/>
  </w:style>
  <w:style w:type="paragraph" w:customStyle="1" w:styleId="62FD342622434456B4DA118E2DD43B33">
    <w:name w:val="62FD342622434456B4DA118E2DD43B33"/>
  </w:style>
  <w:style w:type="paragraph" w:customStyle="1" w:styleId="87F99AD0AE3747B8BCBE10B4DA1876DC">
    <w:name w:val="87F99AD0AE3747B8BCBE10B4DA1876DC"/>
  </w:style>
  <w:style w:type="paragraph" w:customStyle="1" w:styleId="832F4EA9EF0A4F6685A4708943F0D7C4">
    <w:name w:val="832F4EA9EF0A4F6685A4708943F0D7C4"/>
  </w:style>
  <w:style w:type="paragraph" w:customStyle="1" w:styleId="BC24348228874F4B8142F2EF9B39168C">
    <w:name w:val="BC24348228874F4B8142F2EF9B39168C"/>
  </w:style>
  <w:style w:type="paragraph" w:customStyle="1" w:styleId="C575CB36D6E24AF281820081D6D3DB95">
    <w:name w:val="C575CB36D6E24AF281820081D6D3DB95"/>
  </w:style>
  <w:style w:type="paragraph" w:customStyle="1" w:styleId="F9781F773E084D43BE45C69C248CA743">
    <w:name w:val="F9781F773E084D43BE45C69C248CA743"/>
  </w:style>
  <w:style w:type="paragraph" w:customStyle="1" w:styleId="7509C2BFC8C24654B13295A4E8FCE9DE">
    <w:name w:val="7509C2BFC8C24654B13295A4E8FCE9DE"/>
  </w:style>
  <w:style w:type="paragraph" w:customStyle="1" w:styleId="3B025E317718477AB333B12BA2DBA0F6">
    <w:name w:val="3B025E317718477AB333B12BA2DBA0F6"/>
  </w:style>
  <w:style w:type="paragraph" w:customStyle="1" w:styleId="B703C2ECB8EF446C81EF7C1E72145CE6">
    <w:name w:val="B703C2ECB8EF446C81EF7C1E72145CE6"/>
  </w:style>
  <w:style w:type="paragraph" w:customStyle="1" w:styleId="1EE2E16BBEA041B38162A04E3C83BEE4">
    <w:name w:val="1EE2E16BBEA041B38162A04E3C83BEE4"/>
  </w:style>
  <w:style w:type="paragraph" w:customStyle="1" w:styleId="17C91F4E5EDD45B995A2D47DCD336CC2">
    <w:name w:val="17C91F4E5EDD45B995A2D47DCD336CC2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  <w:style w:type="paragraph" w:customStyle="1" w:styleId="2C462BE0938047999E2A9842AC71C8FF">
    <w:name w:val="2C462BE0938047999E2A9842AC71C8F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A57E1EF62F12456FAD32F5C336B990DE">
    <w:name w:val="A57E1EF62F12456FAD32F5C336B990DE"/>
  </w:style>
  <w:style w:type="paragraph" w:customStyle="1" w:styleId="19C855ED253D424085AD7CCF1288BBF0">
    <w:name w:val="19C855ED253D424085AD7CCF1288BBF0"/>
  </w:style>
  <w:style w:type="paragraph" w:customStyle="1" w:styleId="3B467C9D37AA43CAAF202C6D2DAA5968">
    <w:name w:val="3B467C9D37AA43CAAF202C6D2DAA5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2022-07-11T03:24:00Z</dcterms:created>
  <dcterms:modified xsi:type="dcterms:W3CDTF">2022-07-12T08:55:00Z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2022-07-11T03:24:47Z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891fdaf7-4327-436f-b4f8-a49d4b50a3a0</vt:lpwstr>
  </property>
  <property fmtid="{D5CDD505-2E9C-101B-9397-08002B2CF9AE}" pid="8" name="MSIP_Label_defa4170-0d19-0005-0004-bc88714345d2_ActionId">
    <vt:lpwstr>51a48878-bf93-4548-a870-038572431103</vt:lpwstr>
  </property>
  <property fmtid="{D5CDD505-2E9C-101B-9397-08002B2CF9AE}" pid="9" name="MSIP_Label_defa4170-0d19-0005-0004-bc88714345d2_ContentBits">
    <vt:lpwstr>0</vt:lpwstr>
  </property>
</Properties>
</file>