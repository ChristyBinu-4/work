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783" w:tblpY="689"/>
        <w:tblW w:w="507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99"/>
      </w:tblGrid>
      <w:tr w:rsidR="00BB6F08" w:rsidRPr="004B4842" w14:paraId="2A2E142E" w14:textId="77777777" w:rsidTr="004B4842">
        <w:trPr>
          <w:trHeight w:hRule="exact" w:val="2127"/>
        </w:trPr>
        <w:tc>
          <w:tcPr>
            <w:tcW w:w="9499" w:type="dxa"/>
            <w:shd w:val="clear" w:color="auto" w:fill="auto"/>
            <w:tcMar>
              <w:top w:w="0" w:type="dxa"/>
              <w:bottom w:w="0" w:type="dxa"/>
            </w:tcMar>
          </w:tcPr>
          <w:p w14:paraId="16614DBA" w14:textId="77777777" w:rsidR="00BB6F08" w:rsidRPr="004B4842" w:rsidRDefault="00BB6F08" w:rsidP="00BB6F08">
            <w:pPr>
              <w:pStyle w:val="Title"/>
              <w:jc w:val="left"/>
              <w:rPr>
                <w:rFonts w:asciiTheme="minorHAnsi" w:hAnsiTheme="minorHAnsi" w:cstheme="minorHAnsi"/>
                <w:bCs/>
                <w:iCs/>
                <w:color w:val="FFFFFF" w:themeColor="background1"/>
                <w:sz w:val="42"/>
                <w:szCs w:val="42"/>
              </w:rPr>
            </w:pPr>
            <w:bookmarkStart w:id="0" w:name="_GoBack"/>
            <w:bookmarkEnd w:id="0"/>
            <w:r w:rsidRPr="004B4842">
              <w:rPr>
                <w:rFonts w:asciiTheme="minorHAnsi" w:hAnsiTheme="minorHAnsi" w:cstheme="minorHAnsi"/>
                <w:b/>
                <w:bCs/>
                <w:color w:val="FFFFFF" w:themeColor="background1"/>
                <w:sz w:val="42"/>
                <w:szCs w:val="42"/>
              </w:rPr>
              <w:t xml:space="preserve">jIBIN </w:t>
            </w:r>
            <w:r w:rsidRPr="004B4842">
              <w:rPr>
                <w:rStyle w:val="IntenseEmphasis"/>
                <w:rFonts w:asciiTheme="minorHAnsi" w:hAnsiTheme="minorHAnsi" w:cstheme="minorHAnsi"/>
                <w:b w:val="0"/>
                <w:bCs/>
                <w:color w:val="FFFFFF" w:themeColor="background1"/>
                <w:sz w:val="42"/>
                <w:szCs w:val="42"/>
              </w:rPr>
              <w:t>BIJU</w:t>
            </w:r>
          </w:p>
          <w:p w14:paraId="2DEFA0E1" w14:textId="77777777" w:rsidR="00BB6F08" w:rsidRPr="004B4842" w:rsidRDefault="00BB6F08" w:rsidP="00BB6F08">
            <w:pPr>
              <w:pStyle w:val="ContactInfo"/>
              <w:contextualSpacing w:val="0"/>
              <w:jc w:val="lef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B484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  </w:t>
            </w:r>
          </w:p>
          <w:p w14:paraId="5CFB9614" w14:textId="77777777" w:rsidR="00BB6F08" w:rsidRPr="004B4842" w:rsidRDefault="00BB6F08" w:rsidP="00BB6F08">
            <w:pPr>
              <w:pStyle w:val="ContactInfo"/>
              <w:contextualSpacing w:val="0"/>
              <w:jc w:val="lef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B484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Thundil House, </w:t>
            </w:r>
          </w:p>
          <w:p w14:paraId="3AB95BE7" w14:textId="77777777" w:rsidR="00BB6F08" w:rsidRPr="004B4842" w:rsidRDefault="00BB6F08" w:rsidP="00BB6F08">
            <w:pPr>
              <w:pStyle w:val="ContactInfo"/>
              <w:contextualSpacing w:val="0"/>
              <w:jc w:val="lef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B484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Manakkara, Sasthamcotta, P.O, </w:t>
            </w:r>
          </w:p>
          <w:p w14:paraId="74077033" w14:textId="77777777" w:rsidR="00BB6F08" w:rsidRPr="004B4842" w:rsidRDefault="00BB6F08" w:rsidP="00BB6F08">
            <w:pPr>
              <w:pStyle w:val="ContactInfo"/>
              <w:contextualSpacing w:val="0"/>
              <w:jc w:val="lef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B4842">
              <w:rPr>
                <w:rFonts w:cstheme="minorHAnsi"/>
                <w:color w:val="FFFFFF" w:themeColor="background1"/>
                <w:sz w:val="24"/>
                <w:szCs w:val="24"/>
              </w:rPr>
              <w:t>Kollam, India 690521</w:t>
            </w:r>
          </w:p>
          <w:p w14:paraId="5C685913" w14:textId="1115DFE2" w:rsidR="00BB6F08" w:rsidRPr="004B4842" w:rsidRDefault="00BB6F08" w:rsidP="00BB6F08">
            <w:pPr>
              <w:pStyle w:val="ContactInfo"/>
              <w:contextualSpacing w:val="0"/>
              <w:jc w:val="lef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B4842">
              <w:rPr>
                <w:rFonts w:cstheme="minorHAnsi"/>
                <w:i/>
                <w:iCs/>
                <w:color w:val="DBDBDB" w:themeColor="accent3" w:themeTint="66"/>
                <w:sz w:val="24"/>
                <w:szCs w:val="24"/>
              </w:rPr>
              <w:t xml:space="preserve">Email - jibinbijujose@gmail.com </w:t>
            </w:r>
            <w:sdt>
              <w:sdtPr>
                <w:rPr>
                  <w:rFonts w:cstheme="minorHAnsi"/>
                  <w:i/>
                  <w:iCs/>
                  <w:color w:val="DBDBDB" w:themeColor="accent3" w:themeTint="66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0FB6E204E51F4993BA42740A925B38F0"/>
                </w:placeholder>
                <w:temporary/>
                <w:showingPlcHdr/>
              </w:sdtPr>
              <w:sdtEndPr/>
              <w:sdtContent>
                <w:r w:rsidRPr="004B4842">
                  <w:rPr>
                    <w:rFonts w:cstheme="minorHAnsi"/>
                    <w:i/>
                    <w:iCs/>
                    <w:color w:val="DBDBDB" w:themeColor="accent3" w:themeTint="66"/>
                    <w:sz w:val="24"/>
                    <w:szCs w:val="24"/>
                  </w:rPr>
                  <w:t>·</w:t>
                </w:r>
              </w:sdtContent>
            </w:sdt>
            <w:r w:rsidRPr="004B4842">
              <w:rPr>
                <w:rFonts w:cstheme="minorHAnsi"/>
                <w:i/>
                <w:iCs/>
                <w:color w:val="DBDBDB" w:themeColor="accent3" w:themeTint="66"/>
                <w:sz w:val="24"/>
                <w:szCs w:val="24"/>
              </w:rPr>
              <w:t>Phone number-</w:t>
            </w:r>
            <w:r w:rsidR="00E76894" w:rsidRPr="004B4842">
              <w:rPr>
                <w:rFonts w:cstheme="minorHAnsi"/>
                <w:i/>
                <w:iCs/>
                <w:color w:val="DBDBDB" w:themeColor="accent3" w:themeTint="66"/>
                <w:sz w:val="24"/>
                <w:szCs w:val="24"/>
              </w:rPr>
              <w:t>8547323899</w:t>
            </w:r>
            <w:r w:rsidR="00DD2A3A">
              <w:t xml:space="preserve"> </w:t>
            </w:r>
            <w:r w:rsidR="00DD2A3A" w:rsidRPr="00DD2A3A">
              <w:rPr>
                <w:rFonts w:cstheme="minorHAnsi"/>
                <w:i/>
                <w:iCs/>
                <w:color w:val="DBDBDB" w:themeColor="accent3" w:themeTint="66"/>
                <w:sz w:val="24"/>
                <w:szCs w:val="24"/>
              </w:rPr>
              <w:t>•</w:t>
            </w:r>
            <w:hyperlink r:id="rId8" w:history="1">
              <w:r w:rsidR="00DD2A3A" w:rsidRPr="00DD2A3A">
                <w:rPr>
                  <w:rStyle w:val="Hyperlink"/>
                  <w:rFonts w:cstheme="minorHAnsi"/>
                  <w:i/>
                  <w:iCs/>
                  <w:sz w:val="24"/>
                  <w:szCs w:val="24"/>
                </w:rPr>
                <w:t>@</w:t>
              </w:r>
              <w:proofErr w:type="spellStart"/>
              <w:r w:rsidR="00DD2A3A" w:rsidRPr="00DD2A3A">
                <w:rPr>
                  <w:rStyle w:val="Hyperlink"/>
                  <w:rFonts w:cstheme="minorHAnsi"/>
                  <w:i/>
                  <w:iCs/>
                  <w:sz w:val="24"/>
                  <w:szCs w:val="24"/>
                </w:rPr>
                <w:t>skype</w:t>
              </w:r>
              <w:proofErr w:type="spellEnd"/>
            </w:hyperlink>
            <w:r w:rsidR="00DD2A3A" w:rsidRPr="00DD2A3A">
              <w:rPr>
                <w:rFonts w:cstheme="minorHAnsi"/>
                <w:i/>
                <w:iCs/>
                <w:color w:val="DBDBDB" w:themeColor="accent3" w:themeTint="66"/>
                <w:sz w:val="24"/>
                <w:szCs w:val="24"/>
              </w:rPr>
              <w:t xml:space="preserve"> </w:t>
            </w:r>
            <w:r w:rsidR="00C02D45" w:rsidRPr="004B4842">
              <w:rPr>
                <w:rFonts w:cstheme="minorHAnsi"/>
                <w:i/>
                <w:iCs/>
                <w:color w:val="DBDBDB" w:themeColor="accent3" w:themeTint="66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i/>
                  <w:iCs/>
                  <w:color w:val="DBDBDB" w:themeColor="accent3" w:themeTint="66"/>
                  <w:sz w:val="24"/>
                  <w:szCs w:val="24"/>
                </w:rPr>
                <w:alias w:val="Divider dot:"/>
                <w:tag w:val="Divider dot:"/>
                <w:id w:val="-2054841686"/>
                <w:placeholder>
                  <w:docPart w:val="5419728F82E14087B82B9BFDB9F005AA"/>
                </w:placeholder>
                <w:temporary/>
                <w:showingPlcHdr/>
              </w:sdtPr>
              <w:sdtEndPr/>
              <w:sdtContent>
                <w:r w:rsidR="00C02D45" w:rsidRPr="004B4842">
                  <w:rPr>
                    <w:rFonts w:cstheme="minorHAnsi"/>
                    <w:i/>
                    <w:iCs/>
                    <w:color w:val="DBDBDB" w:themeColor="accent3" w:themeTint="66"/>
                    <w:sz w:val="24"/>
                    <w:szCs w:val="24"/>
                  </w:rPr>
                  <w:t>·</w:t>
                </w:r>
              </w:sdtContent>
            </w:sdt>
            <w:r w:rsidR="00DD2A3A">
              <w:rPr>
                <w:rFonts w:cstheme="minorHAnsi"/>
                <w:i/>
                <w:iCs/>
                <w:color w:val="DBDBDB" w:themeColor="accent3" w:themeTint="66"/>
                <w:sz w:val="24"/>
                <w:szCs w:val="24"/>
              </w:rPr>
              <w:t xml:space="preserve"> </w:t>
            </w:r>
            <w:hyperlink r:id="rId9" w:history="1">
              <w:r w:rsidR="00C02D45" w:rsidRPr="004B4842">
                <w:rPr>
                  <w:rStyle w:val="Hyperlink"/>
                  <w:rFonts w:cstheme="minorHAnsi"/>
                  <w:i/>
                  <w:iCs/>
                  <w:sz w:val="24"/>
                  <w:szCs w:val="24"/>
                </w:rPr>
                <w:t>@</w:t>
              </w:r>
              <w:proofErr w:type="spellStart"/>
              <w:r w:rsidR="00C02D45" w:rsidRPr="004B4842">
                <w:rPr>
                  <w:rStyle w:val="Hyperlink"/>
                  <w:rFonts w:cstheme="minorHAnsi"/>
                  <w:i/>
                  <w:iCs/>
                  <w:sz w:val="24"/>
                  <w:szCs w:val="24"/>
                </w:rPr>
                <w:t>linkedin</w:t>
              </w:r>
              <w:proofErr w:type="spellEnd"/>
            </w:hyperlink>
            <w:r w:rsidR="00DD2A3A">
              <w:rPr>
                <w:rFonts w:cstheme="minorHAnsi"/>
                <w:i/>
                <w:iCs/>
                <w:color w:val="DBDBDB" w:themeColor="accent3" w:themeTint="66"/>
                <w:sz w:val="24"/>
                <w:szCs w:val="24"/>
              </w:rPr>
              <w:t xml:space="preserve"> </w:t>
            </w:r>
            <w:r w:rsidR="00DD2A3A">
              <w:rPr>
                <w:rStyle w:val="Hyperlink"/>
                <w:rFonts w:cstheme="minorHAnsi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B6F08" w:rsidRPr="004B4842" w14:paraId="6E1A90E7" w14:textId="77777777" w:rsidTr="00BB6F08">
        <w:trPr>
          <w:trHeight w:val="475"/>
        </w:trPr>
        <w:tc>
          <w:tcPr>
            <w:tcW w:w="9499" w:type="dxa"/>
            <w:tcMar>
              <w:top w:w="432" w:type="dxa"/>
            </w:tcMar>
          </w:tcPr>
          <w:p w14:paraId="3EC2BEF6" w14:textId="5DFEB1DE" w:rsidR="00594C4E" w:rsidRPr="004B4842" w:rsidRDefault="00594C4E" w:rsidP="00BB6F08">
            <w:pPr>
              <w:contextualSpacing w:val="0"/>
              <w:rPr>
                <w:rFonts w:cstheme="minorHAnsi"/>
                <w:color w:val="0D0D0D" w:themeColor="text1" w:themeTint="F2"/>
                <w:shd w:val="clear" w:color="auto" w:fill="FFFFFF"/>
              </w:rPr>
            </w:pPr>
            <w:r w:rsidRPr="004B4842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shd w:val="clear" w:color="auto" w:fill="FFFFFF"/>
              </w:rPr>
              <w:t>OBJECTIVE</w:t>
            </w:r>
            <w:r w:rsidRPr="004B4842">
              <w:rPr>
                <w:rFonts w:cstheme="minorHAnsi"/>
                <w:color w:val="0D0D0D" w:themeColor="text1" w:themeTint="F2"/>
                <w:shd w:val="clear" w:color="auto" w:fill="FFFFFF"/>
              </w:rPr>
              <w:t xml:space="preserve"> </w:t>
            </w:r>
          </w:p>
          <w:p w14:paraId="0EFA8125" w14:textId="77777777" w:rsidR="003C6FA0" w:rsidRPr="004B4842" w:rsidRDefault="003C6FA0" w:rsidP="00BB6F08">
            <w:pPr>
              <w:contextualSpacing w:val="0"/>
              <w:rPr>
                <w:rFonts w:cstheme="minorHAnsi"/>
                <w:color w:val="0D0D0D" w:themeColor="text1" w:themeTint="F2"/>
                <w:shd w:val="clear" w:color="auto" w:fill="FFFFFF"/>
              </w:rPr>
            </w:pPr>
          </w:p>
          <w:p w14:paraId="44C9003A" w14:textId="132AA655" w:rsidR="00475653" w:rsidRPr="004B4842" w:rsidRDefault="00594C4E" w:rsidP="004B4842">
            <w:pPr>
              <w:contextualSpacing w:val="0"/>
              <w:rPr>
                <w:rFonts w:cstheme="minorHAnsi"/>
                <w:color w:val="46464E"/>
                <w:sz w:val="21"/>
                <w:szCs w:val="21"/>
                <w:shd w:val="clear" w:color="auto" w:fill="FFFFFF"/>
              </w:rPr>
            </w:pPr>
            <w:r w:rsidRPr="004B4842">
              <w:rPr>
                <w:rFonts w:cstheme="minorHAnsi"/>
                <w:color w:val="46464E"/>
                <w:shd w:val="clear" w:color="auto" w:fill="FFFFFF"/>
              </w:rPr>
              <w:t>To obtain a position of Chef trainee at your organization. I am a talented chef</w:t>
            </w:r>
            <w:r w:rsidR="00BB6F08" w:rsidRPr="004B4842">
              <w:rPr>
                <w:rFonts w:cstheme="minorHAnsi"/>
                <w:color w:val="46464E"/>
                <w:shd w:val="clear" w:color="auto" w:fill="FFFFFF"/>
              </w:rPr>
              <w:t xml:space="preserve"> ready to bring hardworking mentality to work in a challenging and dynamic environment. Driven to learn position inside and out to maximize contributions and support business and customer objectives, by concurrently upgrading my skills and knowledge</w:t>
            </w:r>
            <w:r w:rsidR="00BB6F08" w:rsidRPr="004B4842">
              <w:rPr>
                <w:rFonts w:cstheme="minorHAnsi"/>
                <w:color w:val="46464E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293EC9B3" w14:textId="1B8837EF" w:rsidR="004E01EB" w:rsidRPr="004B4842" w:rsidRDefault="00BB6F08" w:rsidP="004B4842">
      <w:pPr>
        <w:pStyle w:val="Heading1"/>
        <w:spacing w:before="240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D689A4" wp14:editId="6D2ECF3A">
                <wp:simplePos x="0" y="0"/>
                <wp:positionH relativeFrom="column">
                  <wp:posOffset>-914400</wp:posOffset>
                </wp:positionH>
                <wp:positionV relativeFrom="paragraph">
                  <wp:posOffset>-596426</wp:posOffset>
                </wp:positionV>
                <wp:extent cx="7765576" cy="1719618"/>
                <wp:effectExtent l="0" t="0" r="2603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576" cy="17196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8D72F49" id="Rectangle 2" o:spid="_x0000_s1026" style="position:absolute;margin-left:-1in;margin-top:-46.95pt;width:611.45pt;height:135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" fillcolor="#323e4f [2415]" strokecolor="#a5a5a5 [3206]" strokeweight=".5pt"/>
            </w:pict>
          </mc:Fallback>
        </mc:AlternateContent>
      </w:r>
      <w:r w:rsidR="007E1EA2" w:rsidRPr="004B4842">
        <w:rPr>
          <w:rFonts w:asciiTheme="minorHAnsi" w:hAnsiTheme="minorHAnsi" w:cstheme="minorHAnsi"/>
          <w:sz w:val="24"/>
          <w:szCs w:val="24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4652DA" w:rsidRPr="004B4842" w14:paraId="0C574BD5" w14:textId="77777777" w:rsidTr="006A05AA">
        <w:tc>
          <w:tcPr>
            <w:tcW w:w="9290" w:type="dxa"/>
          </w:tcPr>
          <w:p w14:paraId="382431ED" w14:textId="5234E024" w:rsidR="004652DA" w:rsidRPr="004B4842" w:rsidRDefault="004652DA" w:rsidP="005B4314">
            <w:pPr>
              <w:pStyle w:val="Heading3"/>
              <w:contextualSpacing w:val="0"/>
              <w:outlineLvl w:val="2"/>
              <w:rPr>
                <w:rFonts w:cstheme="minorHAnsi"/>
                <w:szCs w:val="22"/>
              </w:rPr>
            </w:pPr>
            <w:r w:rsidRPr="004B4842">
              <w:rPr>
                <w:rFonts w:cstheme="minorHAnsi"/>
                <w:szCs w:val="22"/>
              </w:rPr>
              <w:t>jul 2019 – apr 2022</w:t>
            </w:r>
          </w:p>
          <w:p w14:paraId="5F9C11E9" w14:textId="77777777" w:rsidR="004652DA" w:rsidRPr="004B4842" w:rsidRDefault="004652DA" w:rsidP="005B4314">
            <w:pPr>
              <w:pStyle w:val="Heading2"/>
              <w:contextualSpacing w:val="0"/>
              <w:outlineLvl w:val="1"/>
              <w:rPr>
                <w:rFonts w:cstheme="minorHAnsi"/>
                <w:sz w:val="22"/>
                <w:szCs w:val="22"/>
              </w:rPr>
            </w:pPr>
            <w:r w:rsidRPr="004B4842">
              <w:rPr>
                <w:rFonts w:cstheme="minorHAnsi"/>
                <w:sz w:val="22"/>
                <w:szCs w:val="22"/>
              </w:rPr>
              <w:t>BSC Hospitality And Hotel Administration, I.H.M. Gwalior</w:t>
            </w:r>
          </w:p>
          <w:p w14:paraId="1BD2341D" w14:textId="5286135F" w:rsidR="003C6FA0" w:rsidRPr="004B4842" w:rsidRDefault="00B063C3" w:rsidP="003C6FA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B4842">
              <w:rPr>
                <w:rFonts w:cstheme="minorHAnsi"/>
              </w:rPr>
              <w:t>First</w:t>
            </w:r>
            <w:r w:rsidR="003C6FA0" w:rsidRPr="004B4842">
              <w:rPr>
                <w:rFonts w:cstheme="minorHAnsi"/>
              </w:rPr>
              <w:t xml:space="preserve"> year passed with 60.4% marks.</w:t>
            </w:r>
          </w:p>
          <w:p w14:paraId="6A26073D" w14:textId="65E8F3FF" w:rsidR="003C6FA0" w:rsidRPr="004B4842" w:rsidRDefault="00B063C3" w:rsidP="003C6FA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B4842">
              <w:rPr>
                <w:rFonts w:cstheme="minorHAnsi"/>
              </w:rPr>
              <w:t>Second</w:t>
            </w:r>
            <w:r w:rsidR="003C6FA0" w:rsidRPr="004B4842">
              <w:rPr>
                <w:rFonts w:cstheme="minorHAnsi"/>
              </w:rPr>
              <w:t xml:space="preserve"> year passed with 73.6% marks.</w:t>
            </w:r>
          </w:p>
          <w:p w14:paraId="0167F60F" w14:textId="52A180BE" w:rsidR="004652DA" w:rsidRPr="004B4842" w:rsidRDefault="00B063C3" w:rsidP="003C6FA0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B4842">
              <w:rPr>
                <w:rFonts w:cstheme="minorHAnsi"/>
              </w:rPr>
              <w:t>Third</w:t>
            </w:r>
            <w:r w:rsidR="003C6FA0" w:rsidRPr="004B4842">
              <w:rPr>
                <w:rFonts w:cstheme="minorHAnsi"/>
              </w:rPr>
              <w:t xml:space="preserve"> year passed with 70.5% marks.</w:t>
            </w:r>
          </w:p>
        </w:tc>
      </w:tr>
      <w:tr w:rsidR="004652DA" w:rsidRPr="004B4842" w14:paraId="7DCC044F" w14:textId="77777777" w:rsidTr="006A05AA">
        <w:tc>
          <w:tcPr>
            <w:tcW w:w="9290" w:type="dxa"/>
            <w:tcMar>
              <w:top w:w="216" w:type="dxa"/>
            </w:tcMar>
          </w:tcPr>
          <w:p w14:paraId="0C04EE91" w14:textId="405CC5E5" w:rsidR="004652DA" w:rsidRPr="004B4842" w:rsidRDefault="00342D3B" w:rsidP="005B4314">
            <w:pPr>
              <w:pStyle w:val="Heading3"/>
              <w:contextualSpacing w:val="0"/>
              <w:outlineLvl w:val="2"/>
              <w:rPr>
                <w:rFonts w:cstheme="minorHAnsi"/>
                <w:szCs w:val="22"/>
              </w:rPr>
            </w:pPr>
            <w:r w:rsidRPr="004B4842">
              <w:rPr>
                <w:rFonts w:cstheme="minorHAnsi"/>
                <w:szCs w:val="22"/>
              </w:rPr>
              <w:t>jun 2017 – apr 2018</w:t>
            </w:r>
          </w:p>
          <w:p w14:paraId="3440FAE5" w14:textId="77777777" w:rsidR="004652DA" w:rsidRPr="004B4842" w:rsidRDefault="004652DA" w:rsidP="005B4314">
            <w:pPr>
              <w:pStyle w:val="Heading2"/>
              <w:contextualSpacing w:val="0"/>
              <w:outlineLvl w:val="1"/>
              <w:rPr>
                <w:rFonts w:cstheme="minorHAnsi"/>
                <w:sz w:val="22"/>
                <w:szCs w:val="22"/>
              </w:rPr>
            </w:pPr>
            <w:r w:rsidRPr="004B4842">
              <w:rPr>
                <w:rFonts w:cstheme="minorHAnsi"/>
                <w:sz w:val="22"/>
                <w:szCs w:val="22"/>
              </w:rPr>
              <w:t>12</w:t>
            </w:r>
            <w:r w:rsidRPr="004B4842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4B4842">
              <w:rPr>
                <w:rFonts w:cstheme="minorHAnsi"/>
                <w:sz w:val="22"/>
                <w:szCs w:val="22"/>
              </w:rPr>
              <w:t xml:space="preserve"> board, Govt. Higher Secondary School Sooranadu Kollam</w:t>
            </w:r>
          </w:p>
          <w:p w14:paraId="32B9BE17" w14:textId="0C66EDD3" w:rsidR="004652DA" w:rsidRPr="004B4842" w:rsidRDefault="009A607A" w:rsidP="009A607A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B4842">
              <w:rPr>
                <w:rFonts w:cstheme="minorHAnsi"/>
              </w:rPr>
              <w:t>Humanities with Sociology</w:t>
            </w:r>
          </w:p>
          <w:p w14:paraId="5E720772" w14:textId="77777777" w:rsidR="00594C4E" w:rsidRPr="004B4842" w:rsidRDefault="00594C4E" w:rsidP="00594C4E">
            <w:pPr>
              <w:pStyle w:val="Heading3"/>
              <w:contextualSpacing w:val="0"/>
              <w:outlineLvl w:val="2"/>
              <w:rPr>
                <w:rFonts w:cstheme="minorHAnsi"/>
                <w:szCs w:val="22"/>
              </w:rPr>
            </w:pPr>
          </w:p>
          <w:p w14:paraId="411D54DA" w14:textId="510C42F8" w:rsidR="00594C4E" w:rsidRPr="004B4842" w:rsidRDefault="00594C4E" w:rsidP="00594C4E">
            <w:pPr>
              <w:pStyle w:val="Heading3"/>
              <w:contextualSpacing w:val="0"/>
              <w:outlineLvl w:val="2"/>
              <w:rPr>
                <w:rFonts w:cstheme="minorHAnsi"/>
                <w:szCs w:val="22"/>
              </w:rPr>
            </w:pPr>
            <w:r w:rsidRPr="004B4842">
              <w:rPr>
                <w:rFonts w:cstheme="minorHAnsi"/>
                <w:szCs w:val="22"/>
              </w:rPr>
              <w:t>jun 2017 – apr 2018</w:t>
            </w:r>
          </w:p>
          <w:p w14:paraId="2E5D240F" w14:textId="33B40CB6" w:rsidR="003C6FA0" w:rsidRPr="004B4842" w:rsidRDefault="00594C4E" w:rsidP="003C6FA0">
            <w:pPr>
              <w:pStyle w:val="Heading2"/>
              <w:outlineLvl w:val="1"/>
              <w:rPr>
                <w:rFonts w:cstheme="minorHAnsi"/>
                <w:sz w:val="22"/>
                <w:szCs w:val="22"/>
              </w:rPr>
            </w:pPr>
            <w:r w:rsidRPr="004B4842">
              <w:rPr>
                <w:rFonts w:cstheme="minorHAnsi"/>
                <w:sz w:val="22"/>
                <w:szCs w:val="22"/>
              </w:rPr>
              <w:t>10</w:t>
            </w:r>
            <w:r w:rsidR="003C6FA0" w:rsidRPr="004B4842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="003C6FA0" w:rsidRPr="004B4842">
              <w:rPr>
                <w:rFonts w:cstheme="minorHAnsi"/>
                <w:sz w:val="22"/>
                <w:szCs w:val="22"/>
              </w:rPr>
              <w:t xml:space="preserve"> BOARD</w:t>
            </w:r>
            <w:r w:rsidRPr="004B4842">
              <w:rPr>
                <w:rFonts w:cstheme="minorHAnsi"/>
                <w:sz w:val="22"/>
                <w:szCs w:val="22"/>
              </w:rPr>
              <w:t>,</w:t>
            </w:r>
            <w:r w:rsidR="003C6FA0" w:rsidRPr="004B4842">
              <w:rPr>
                <w:rFonts w:cstheme="minorHAnsi"/>
              </w:rPr>
              <w:t xml:space="preserve"> </w:t>
            </w:r>
            <w:r w:rsidR="003C6FA0" w:rsidRPr="004B4842">
              <w:rPr>
                <w:rFonts w:cstheme="minorHAnsi"/>
                <w:sz w:val="22"/>
                <w:szCs w:val="22"/>
              </w:rPr>
              <w:t>St. Thomas residential central school and junior college, 7th mile, kollam</w:t>
            </w:r>
          </w:p>
          <w:p w14:paraId="1D4D0597" w14:textId="1D58693A" w:rsidR="00594C4E" w:rsidRPr="004B4842" w:rsidRDefault="003C6FA0" w:rsidP="003C6FA0">
            <w:pPr>
              <w:pStyle w:val="Heading2"/>
              <w:contextualSpacing w:val="0"/>
              <w:outlineLvl w:val="1"/>
              <w:rPr>
                <w:rFonts w:cstheme="minorHAnsi"/>
                <w:sz w:val="22"/>
                <w:szCs w:val="22"/>
              </w:rPr>
            </w:pPr>
            <w:r w:rsidRPr="004B4842">
              <w:rPr>
                <w:rFonts w:cstheme="minorHAnsi"/>
                <w:sz w:val="22"/>
                <w:szCs w:val="22"/>
              </w:rPr>
              <w:t>CBSE</w:t>
            </w:r>
          </w:p>
          <w:p w14:paraId="63C99801" w14:textId="19508E7D" w:rsidR="003C6FA0" w:rsidRPr="004B4842" w:rsidRDefault="00E76894" w:rsidP="003C6FA0">
            <w:pPr>
              <w:pStyle w:val="Heading2"/>
              <w:numPr>
                <w:ilvl w:val="0"/>
                <w:numId w:val="19"/>
              </w:numPr>
              <w:contextualSpacing w:val="0"/>
              <w:outlineLvl w:val="1"/>
              <w:rPr>
                <w:rFonts w:cstheme="minorHAnsi"/>
                <w:sz w:val="22"/>
                <w:szCs w:val="22"/>
              </w:rPr>
            </w:pPr>
            <w:r w:rsidRPr="004B4842">
              <w:rPr>
                <w:rFonts w:cstheme="minorHAnsi"/>
                <w:b w:val="0"/>
                <w:bCs/>
                <w:color w:val="595959" w:themeColor="text1" w:themeTint="A6"/>
                <w:sz w:val="22"/>
                <w:szCs w:val="22"/>
              </w:rPr>
              <w:t>CGPA:</w:t>
            </w:r>
            <w:r w:rsidR="003C6FA0" w:rsidRPr="004B4842">
              <w:rPr>
                <w:rFonts w:cstheme="minorHAnsi"/>
                <w:b w:val="0"/>
                <w:bCs/>
                <w:color w:val="595959" w:themeColor="text1" w:themeTint="A6"/>
                <w:sz w:val="22"/>
                <w:szCs w:val="22"/>
              </w:rPr>
              <w:t xml:space="preserve"> 7.2</w:t>
            </w:r>
          </w:p>
          <w:p w14:paraId="3BE5E697" w14:textId="22AF1B5F" w:rsidR="00594C4E" w:rsidRPr="004B4842" w:rsidRDefault="00594C4E" w:rsidP="003C6FA0">
            <w:pPr>
              <w:rPr>
                <w:rFonts w:cstheme="minorHAnsi"/>
              </w:rPr>
            </w:pPr>
          </w:p>
        </w:tc>
      </w:tr>
    </w:tbl>
    <w:p w14:paraId="7A0F6A2C" w14:textId="77777777" w:rsidR="004652DA" w:rsidRPr="004B4842" w:rsidRDefault="004652DA" w:rsidP="00B063C3">
      <w:pPr>
        <w:pStyle w:val="Heading1"/>
        <w:spacing w:before="120" w:after="0"/>
        <w:rPr>
          <w:rFonts w:asciiTheme="minorHAnsi" w:hAnsiTheme="minorHAnsi" w:cstheme="minorHAnsi"/>
        </w:rPr>
      </w:pPr>
    </w:p>
    <w:p w14:paraId="2D6D57BC" w14:textId="77777777" w:rsidR="00DA59AA" w:rsidRPr="004B4842" w:rsidRDefault="004652DA" w:rsidP="0097790C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sz w:val="24"/>
          <w:szCs w:val="24"/>
        </w:rPr>
        <w:t>Work 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36"/>
      </w:tblGrid>
      <w:tr w:rsidR="001D0BF1" w:rsidRPr="004B4842" w14:paraId="57C68573" w14:textId="77777777" w:rsidTr="004B4842">
        <w:trPr>
          <w:trHeight w:val="531"/>
        </w:trPr>
        <w:tc>
          <w:tcPr>
            <w:tcW w:w="9453" w:type="dxa"/>
          </w:tcPr>
          <w:p w14:paraId="6E0CED5B" w14:textId="77777777" w:rsidR="007538DC" w:rsidRPr="004B4842" w:rsidRDefault="004652DA" w:rsidP="004652DA">
            <w:pPr>
              <w:pStyle w:val="Heading3"/>
              <w:contextualSpacing w:val="0"/>
              <w:outlineLvl w:val="2"/>
              <w:rPr>
                <w:rFonts w:cstheme="minorHAnsi"/>
                <w:szCs w:val="22"/>
              </w:rPr>
            </w:pPr>
            <w:r w:rsidRPr="004B4842">
              <w:rPr>
                <w:rFonts w:cstheme="minorHAnsi"/>
                <w:szCs w:val="22"/>
              </w:rPr>
              <w:t>dec 2020 – mar 2021</w:t>
            </w:r>
          </w:p>
          <w:p w14:paraId="561DF40F" w14:textId="634C2F21" w:rsidR="006A05AA" w:rsidRPr="004B4842" w:rsidRDefault="004652DA" w:rsidP="004652DA">
            <w:pPr>
              <w:pStyle w:val="Heading3"/>
              <w:contextualSpacing w:val="0"/>
              <w:outlineLvl w:val="2"/>
              <w:rPr>
                <w:rFonts w:cstheme="minorHAnsi"/>
                <w:color w:val="4472C4" w:themeColor="accent1"/>
                <w:szCs w:val="22"/>
              </w:rPr>
            </w:pPr>
            <w:r w:rsidRPr="004B4842">
              <w:rPr>
                <w:rFonts w:cstheme="minorHAnsi"/>
                <w:color w:val="4472C4" w:themeColor="accent1"/>
                <w:szCs w:val="22"/>
              </w:rPr>
              <w:t>trainee, The Park Hotels Banglore</w:t>
            </w:r>
          </w:p>
          <w:p w14:paraId="7CB8EB1D" w14:textId="5A2F07ED" w:rsidR="006A05AA" w:rsidRPr="004B4842" w:rsidRDefault="007442D7" w:rsidP="006A05AA">
            <w:pPr>
              <w:rPr>
                <w:rFonts w:cstheme="minorHAnsi"/>
                <w:i/>
                <w:iCs/>
              </w:rPr>
            </w:pPr>
            <w:r w:rsidRPr="004B4842">
              <w:rPr>
                <w:rFonts w:cstheme="minorHAnsi"/>
                <w:i/>
                <w:iCs/>
              </w:rPr>
              <w:t xml:space="preserve">Department: Bakery and Confectionery </w:t>
            </w:r>
          </w:p>
          <w:p w14:paraId="3199688F" w14:textId="122E07AC" w:rsidR="007442D7" w:rsidRPr="004B4842" w:rsidRDefault="007442D7" w:rsidP="006A05AA">
            <w:pPr>
              <w:rPr>
                <w:rFonts w:cstheme="minorHAnsi"/>
                <w:i/>
                <w:iCs/>
              </w:rPr>
            </w:pPr>
            <w:r w:rsidRPr="004B4842">
              <w:rPr>
                <w:rFonts w:cstheme="minorHAnsi"/>
                <w:i/>
                <w:iCs/>
              </w:rPr>
              <w:t xml:space="preserve">Training period: </w:t>
            </w:r>
            <w:r w:rsidR="00B063C3" w:rsidRPr="004B4842">
              <w:rPr>
                <w:rFonts w:cstheme="minorHAnsi"/>
                <w:i/>
                <w:iCs/>
              </w:rPr>
              <w:t>one</w:t>
            </w:r>
            <w:r w:rsidRPr="004B4842">
              <w:rPr>
                <w:rFonts w:cstheme="minorHAnsi"/>
                <w:i/>
                <w:iCs/>
              </w:rPr>
              <w:t>½ months</w:t>
            </w:r>
          </w:p>
          <w:p w14:paraId="78628058" w14:textId="1DC6BE70" w:rsidR="007442D7" w:rsidRPr="004B4842" w:rsidRDefault="007442D7" w:rsidP="006A05AA">
            <w:pPr>
              <w:rPr>
                <w:rFonts w:cstheme="minorHAnsi"/>
                <w:i/>
                <w:iCs/>
              </w:rPr>
            </w:pPr>
            <w:r w:rsidRPr="004B4842">
              <w:rPr>
                <w:rFonts w:cstheme="minorHAnsi"/>
                <w:i/>
                <w:iCs/>
              </w:rPr>
              <w:t xml:space="preserve">Learnings: cake decorations, baking </w:t>
            </w:r>
            <w:r w:rsidR="00B063C3" w:rsidRPr="004B4842">
              <w:rPr>
                <w:rFonts w:cstheme="minorHAnsi"/>
                <w:i/>
                <w:iCs/>
              </w:rPr>
              <w:t>distinct types</w:t>
            </w:r>
            <w:r w:rsidRPr="004B4842">
              <w:rPr>
                <w:rFonts w:cstheme="minorHAnsi"/>
                <w:i/>
                <w:iCs/>
              </w:rPr>
              <w:t xml:space="preserve"> of breads and breakfast rolls, fusion dessert, tempering chocolate</w:t>
            </w:r>
          </w:p>
          <w:p w14:paraId="370B0825" w14:textId="4A9DA473" w:rsidR="004652DA" w:rsidRPr="004B4842" w:rsidRDefault="004652DA" w:rsidP="009A607A">
            <w:pPr>
              <w:rPr>
                <w:rFonts w:cstheme="minorHAnsi"/>
                <w:i/>
                <w:iCs/>
              </w:rPr>
            </w:pPr>
            <w:r w:rsidRPr="004B4842">
              <w:rPr>
                <w:rFonts w:cstheme="minorHAnsi"/>
                <w:i/>
                <w:iCs/>
              </w:rPr>
              <w:t>P</w:t>
            </w:r>
            <w:r w:rsidRPr="004B4842">
              <w:rPr>
                <w:rFonts w:cstheme="minorHAnsi"/>
                <w:bCs/>
                <w:i/>
                <w:iCs/>
              </w:rPr>
              <w:t>repared</w:t>
            </w:r>
            <w:r w:rsidRPr="004B4842">
              <w:rPr>
                <w:rFonts w:cstheme="minorHAnsi"/>
                <w:i/>
                <w:iCs/>
              </w:rPr>
              <w:t xml:space="preserve"> a variety of baked goods including breads, pastries, </w:t>
            </w:r>
            <w:r w:rsidR="00B063C3" w:rsidRPr="004B4842">
              <w:rPr>
                <w:rFonts w:cstheme="minorHAnsi"/>
                <w:i/>
                <w:iCs/>
              </w:rPr>
              <w:t>cookies,</w:t>
            </w:r>
            <w:r w:rsidRPr="004B4842">
              <w:rPr>
                <w:rFonts w:cstheme="minorHAnsi"/>
                <w:i/>
                <w:iCs/>
              </w:rPr>
              <w:t xml:space="preserve"> and sweet rolls. Operated baking machinery including ovens and slicing machines and ensured machine safety.</w:t>
            </w:r>
          </w:p>
          <w:p w14:paraId="124AB9CC" w14:textId="2D96E278" w:rsidR="006A05AA" w:rsidRPr="004B4842" w:rsidRDefault="006A05AA" w:rsidP="009A607A">
            <w:pPr>
              <w:rPr>
                <w:rFonts w:cstheme="minorHAnsi"/>
                <w:b/>
                <w:i/>
                <w:iCs/>
                <w:color w:val="4472C4" w:themeColor="accent1"/>
              </w:rPr>
            </w:pPr>
          </w:p>
        </w:tc>
      </w:tr>
      <w:tr w:rsidR="00F61DF9" w:rsidRPr="004B4842" w14:paraId="13907968" w14:textId="77777777" w:rsidTr="004B4842">
        <w:trPr>
          <w:trHeight w:val="14"/>
        </w:trPr>
        <w:tc>
          <w:tcPr>
            <w:tcW w:w="9453" w:type="dxa"/>
            <w:tcMar>
              <w:top w:w="216" w:type="dxa"/>
            </w:tcMar>
          </w:tcPr>
          <w:p w14:paraId="0CAE3E16" w14:textId="555D9B8A" w:rsidR="00F61DF9" w:rsidRPr="004B4842" w:rsidRDefault="00F61DF9" w:rsidP="004B4842">
            <w:pPr>
              <w:pStyle w:val="Heading2"/>
              <w:spacing w:after="0"/>
              <w:contextualSpacing w:val="0"/>
              <w:outlineLvl w:val="1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alias w:val="Skills:"/>
        <w:tag w:val="Skills:"/>
        <w:id w:val="-1392877668"/>
        <w:placeholder>
          <w:docPart w:val="D69A4175223F462789A9BFE3EFBEE747"/>
        </w:placeholder>
        <w:temporary/>
        <w:showingPlcHdr/>
      </w:sdtPr>
      <w:sdtEndPr/>
      <w:sdtContent>
        <w:p w14:paraId="288E5317" w14:textId="77777777" w:rsidR="00486277" w:rsidRPr="004B4842" w:rsidRDefault="00486277" w:rsidP="00B063C3">
          <w:pPr>
            <w:pStyle w:val="Heading1"/>
            <w:spacing w:before="0" w:after="120"/>
            <w:rPr>
              <w:rFonts w:asciiTheme="minorHAnsi" w:hAnsiTheme="minorHAnsi" w:cstheme="minorHAnsi"/>
            </w:rPr>
          </w:pPr>
          <w:r w:rsidRPr="004B4842">
            <w:rPr>
              <w:rFonts w:asciiTheme="minorHAnsi" w:hAnsiTheme="minorHAnsi" w:cstheme="minorHAnsi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7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50"/>
        <w:gridCol w:w="4750"/>
      </w:tblGrid>
      <w:tr w:rsidR="003A0632" w:rsidRPr="004B4842" w14:paraId="506BB7D5" w14:textId="77777777" w:rsidTr="00342D3B">
        <w:trPr>
          <w:trHeight w:val="263"/>
        </w:trPr>
        <w:tc>
          <w:tcPr>
            <w:tcW w:w="4750" w:type="dxa"/>
          </w:tcPr>
          <w:p w14:paraId="50D72233" w14:textId="77777777" w:rsidR="004652DA" w:rsidRPr="004B4842" w:rsidRDefault="004652DA" w:rsidP="00B063C3">
            <w:pPr>
              <w:pStyle w:val="ListBullet"/>
              <w:spacing w:line="276" w:lineRule="auto"/>
              <w:ind w:left="907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 xml:space="preserve">Cake decoration </w:t>
            </w:r>
          </w:p>
          <w:p w14:paraId="52D9A4C7" w14:textId="77777777" w:rsidR="001F4E6D" w:rsidRPr="004B4842" w:rsidRDefault="00342D3B" w:rsidP="00B063C3">
            <w:pPr>
              <w:pStyle w:val="ListBullet"/>
              <w:spacing w:line="276" w:lineRule="auto"/>
              <w:ind w:left="907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lastRenderedPageBreak/>
              <w:t>Dessert making</w:t>
            </w:r>
          </w:p>
          <w:p w14:paraId="2F2F264D" w14:textId="77777777" w:rsidR="00342D3B" w:rsidRPr="004B4842" w:rsidRDefault="00342D3B" w:rsidP="00B063C3">
            <w:pPr>
              <w:pStyle w:val="ListBullet"/>
              <w:spacing w:line="276" w:lineRule="auto"/>
              <w:ind w:left="907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>Tempering Chocolate</w:t>
            </w:r>
          </w:p>
        </w:tc>
        <w:tc>
          <w:tcPr>
            <w:tcW w:w="4750" w:type="dxa"/>
            <w:tcMar>
              <w:left w:w="360" w:type="dxa"/>
            </w:tcMar>
          </w:tcPr>
          <w:p w14:paraId="3EDD1B55" w14:textId="5D3614C3" w:rsidR="003A0632" w:rsidRPr="004B4842" w:rsidRDefault="004652DA" w:rsidP="00B063C3">
            <w:pPr>
              <w:pStyle w:val="ListBullet"/>
              <w:spacing w:line="276" w:lineRule="auto"/>
              <w:ind w:left="907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lastRenderedPageBreak/>
              <w:t>Good Communication skill</w:t>
            </w:r>
          </w:p>
          <w:p w14:paraId="436E7108" w14:textId="02598668" w:rsidR="001E3120" w:rsidRPr="004B4842" w:rsidRDefault="006A777A" w:rsidP="00B063C3">
            <w:pPr>
              <w:pStyle w:val="ListBullet"/>
              <w:spacing w:line="276" w:lineRule="auto"/>
              <w:ind w:left="907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lastRenderedPageBreak/>
              <w:t xml:space="preserve">Dedication towards work </w:t>
            </w:r>
          </w:p>
          <w:p w14:paraId="2C650190" w14:textId="1BDB3F4E" w:rsidR="006A777A" w:rsidRPr="004B4842" w:rsidRDefault="006A777A" w:rsidP="00B063C3">
            <w:pPr>
              <w:pStyle w:val="ListBullet"/>
              <w:spacing w:line="276" w:lineRule="auto"/>
              <w:ind w:left="907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 xml:space="preserve">Good and keen to learn </w:t>
            </w:r>
          </w:p>
          <w:p w14:paraId="45185DF7" w14:textId="7B1DD4D8" w:rsidR="006A777A" w:rsidRPr="004B4842" w:rsidRDefault="006A777A" w:rsidP="00B063C3">
            <w:pPr>
              <w:pStyle w:val="ListBullet"/>
              <w:spacing w:line="276" w:lineRule="auto"/>
              <w:ind w:left="907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>Leadership qualities</w:t>
            </w:r>
          </w:p>
          <w:p w14:paraId="7EF321FC" w14:textId="607865D4" w:rsidR="001E3120" w:rsidRPr="004B4842" w:rsidRDefault="001E3120" w:rsidP="00B063C3">
            <w:pPr>
              <w:pStyle w:val="ListBullet"/>
              <w:numPr>
                <w:ilvl w:val="0"/>
                <w:numId w:val="0"/>
              </w:numPr>
              <w:spacing w:line="276" w:lineRule="auto"/>
              <w:ind w:left="907"/>
              <w:contextualSpacing w:val="0"/>
              <w:rPr>
                <w:rFonts w:cstheme="minorHAnsi"/>
              </w:rPr>
            </w:pPr>
          </w:p>
        </w:tc>
      </w:tr>
    </w:tbl>
    <w:p w14:paraId="4F7846D0" w14:textId="5F8D9F36" w:rsidR="00AD782D" w:rsidRPr="004B4842" w:rsidRDefault="00342D3B" w:rsidP="004B4842">
      <w:pPr>
        <w:pStyle w:val="Heading1"/>
        <w:spacing w:before="0" w:after="100" w:afterAutospacing="1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sz w:val="24"/>
          <w:szCs w:val="24"/>
        </w:rPr>
        <w:lastRenderedPageBreak/>
        <w:t>Accomplishments</w:t>
      </w:r>
    </w:p>
    <w:p w14:paraId="4EB8DD41" w14:textId="55394D2D" w:rsidR="007442D7" w:rsidRPr="004B4842" w:rsidRDefault="007442D7" w:rsidP="00E355D9">
      <w:pPr>
        <w:pStyle w:val="ListParagraph"/>
        <w:numPr>
          <w:ilvl w:val="0"/>
          <w:numId w:val="14"/>
        </w:numPr>
        <w:shd w:val="clear" w:color="auto" w:fill="FFFFFF"/>
        <w:spacing w:line="276" w:lineRule="auto"/>
        <w:rPr>
          <w:rFonts w:eastAsia="Times New Roman" w:cstheme="minorHAnsi"/>
          <w:color w:val="46464E"/>
          <w:lang w:val="en-IN" w:eastAsia="en-IN"/>
        </w:rPr>
      </w:pPr>
      <w:r w:rsidRPr="004B4842">
        <w:rPr>
          <w:rFonts w:eastAsia="Times New Roman" w:cstheme="minorHAnsi"/>
          <w:color w:val="46464E"/>
          <w:lang w:val="en-IN" w:eastAsia="en-IN"/>
        </w:rPr>
        <w:t xml:space="preserve">Ek Bharath Shreshta </w:t>
      </w:r>
      <w:r w:rsidR="006A504E" w:rsidRPr="004B4842">
        <w:rPr>
          <w:rFonts w:eastAsia="Times New Roman" w:cstheme="minorHAnsi"/>
          <w:color w:val="46464E"/>
          <w:lang w:val="en-IN" w:eastAsia="en-IN"/>
        </w:rPr>
        <w:t>bharat –</w:t>
      </w:r>
      <w:r w:rsidRPr="004B4842">
        <w:rPr>
          <w:rFonts w:eastAsia="Times New Roman" w:cstheme="minorHAnsi"/>
          <w:color w:val="46464E"/>
          <w:lang w:val="en-IN" w:eastAsia="en-IN"/>
        </w:rPr>
        <w:t xml:space="preserve"> </w:t>
      </w:r>
      <w:r w:rsidR="006A504E" w:rsidRPr="004B4842">
        <w:rPr>
          <w:rFonts w:eastAsia="Times New Roman" w:cstheme="minorHAnsi"/>
          <w:color w:val="46464E"/>
          <w:lang w:val="en-IN" w:eastAsia="en-IN"/>
        </w:rPr>
        <w:t xml:space="preserve"> </w:t>
      </w:r>
      <w:r w:rsidRPr="004B4842">
        <w:rPr>
          <w:rFonts w:eastAsia="Times New Roman" w:cstheme="minorHAnsi"/>
          <w:color w:val="46464E"/>
          <w:lang w:val="en-IN" w:eastAsia="en-IN"/>
        </w:rPr>
        <w:t xml:space="preserve">Food Production (team </w:t>
      </w:r>
      <w:r w:rsidR="006A504E" w:rsidRPr="004B4842">
        <w:rPr>
          <w:rFonts w:eastAsia="Times New Roman" w:cstheme="minorHAnsi"/>
          <w:color w:val="46464E"/>
          <w:lang w:val="en-IN" w:eastAsia="en-IN"/>
        </w:rPr>
        <w:t>member) (2019)</w:t>
      </w:r>
    </w:p>
    <w:p w14:paraId="532B727A" w14:textId="3EA3D8A2" w:rsidR="006A504E" w:rsidRPr="004B4842" w:rsidRDefault="006A504E" w:rsidP="00E355D9">
      <w:pPr>
        <w:pStyle w:val="ListParagraph"/>
        <w:numPr>
          <w:ilvl w:val="0"/>
          <w:numId w:val="14"/>
        </w:numPr>
        <w:shd w:val="clear" w:color="auto" w:fill="FFFFFF"/>
        <w:spacing w:line="276" w:lineRule="auto"/>
        <w:rPr>
          <w:rFonts w:eastAsia="Times New Roman" w:cstheme="minorHAnsi"/>
          <w:color w:val="46464E"/>
          <w:lang w:val="en-IN" w:eastAsia="en-IN"/>
        </w:rPr>
      </w:pPr>
      <w:r w:rsidRPr="004B4842">
        <w:rPr>
          <w:rFonts w:eastAsia="Times New Roman" w:cstheme="minorHAnsi"/>
          <w:color w:val="46464E"/>
          <w:lang w:val="en-IN" w:eastAsia="en-IN"/>
        </w:rPr>
        <w:t>Silver Jubilee Alumini Meet 2019- Food Production (team member) (2019)</w:t>
      </w:r>
    </w:p>
    <w:p w14:paraId="2EBA86B6" w14:textId="6ACA9D01" w:rsidR="006A504E" w:rsidRPr="004B4842" w:rsidRDefault="006A504E" w:rsidP="00E355D9">
      <w:pPr>
        <w:pStyle w:val="ListParagraph"/>
        <w:numPr>
          <w:ilvl w:val="0"/>
          <w:numId w:val="14"/>
        </w:numPr>
        <w:shd w:val="clear" w:color="auto" w:fill="FFFFFF"/>
        <w:spacing w:line="276" w:lineRule="auto"/>
        <w:rPr>
          <w:rFonts w:eastAsia="Times New Roman" w:cstheme="minorHAnsi"/>
          <w:color w:val="46464E"/>
          <w:lang w:val="en-IN" w:eastAsia="en-IN"/>
        </w:rPr>
      </w:pPr>
      <w:r w:rsidRPr="004B4842">
        <w:rPr>
          <w:rFonts w:eastAsia="Times New Roman" w:cstheme="minorHAnsi"/>
          <w:color w:val="46464E"/>
          <w:lang w:val="en-IN" w:eastAsia="en-IN"/>
        </w:rPr>
        <w:t>College music band – drummer</w:t>
      </w:r>
    </w:p>
    <w:p w14:paraId="0D086E43" w14:textId="480DA67D" w:rsidR="00342D3B" w:rsidRPr="004B4842" w:rsidRDefault="00342D3B" w:rsidP="00E355D9">
      <w:pPr>
        <w:pStyle w:val="ListParagraph"/>
        <w:numPr>
          <w:ilvl w:val="0"/>
          <w:numId w:val="14"/>
        </w:numPr>
        <w:shd w:val="clear" w:color="auto" w:fill="FFFFFF"/>
        <w:spacing w:line="276" w:lineRule="auto"/>
        <w:rPr>
          <w:rFonts w:eastAsia="Times New Roman" w:cstheme="minorHAnsi"/>
          <w:color w:val="46464E"/>
          <w:lang w:val="en-IN" w:eastAsia="en-IN"/>
        </w:rPr>
      </w:pPr>
      <w:r w:rsidRPr="004B4842">
        <w:rPr>
          <w:rFonts w:eastAsia="Times New Roman" w:cstheme="minorHAnsi"/>
          <w:color w:val="46464E"/>
          <w:lang w:val="en-IN" w:eastAsia="en-IN"/>
        </w:rPr>
        <w:t>Kerala State Youth Fest - JAZZ DRUMS Competition (2016 - 2017)</w:t>
      </w:r>
    </w:p>
    <w:p w14:paraId="0D79C7BD" w14:textId="308441F5" w:rsidR="00342D3B" w:rsidRPr="004B4842" w:rsidRDefault="00E355D9" w:rsidP="00E355D9">
      <w:pPr>
        <w:pStyle w:val="ListParagraph"/>
        <w:shd w:val="clear" w:color="auto" w:fill="FFFFFF"/>
        <w:spacing w:line="276" w:lineRule="auto"/>
        <w:rPr>
          <w:rFonts w:eastAsia="Times New Roman" w:cstheme="minorHAnsi"/>
          <w:i/>
          <w:iCs/>
          <w:color w:val="46464E"/>
          <w:lang w:val="en-IN" w:eastAsia="en-IN"/>
        </w:rPr>
      </w:pPr>
      <w:r w:rsidRPr="004B4842">
        <w:rPr>
          <w:rFonts w:eastAsia="Times New Roman" w:cstheme="minorHAnsi"/>
          <w:i/>
          <w:iCs/>
          <w:color w:val="46464E"/>
          <w:lang w:val="en-IN" w:eastAsia="en-IN"/>
        </w:rPr>
        <w:t xml:space="preserve">   </w:t>
      </w:r>
      <w:r w:rsidR="00342D3B" w:rsidRPr="004B4842">
        <w:rPr>
          <w:rFonts w:eastAsia="Times New Roman" w:cstheme="minorHAnsi"/>
          <w:i/>
          <w:iCs/>
          <w:color w:val="46464E"/>
          <w:lang w:val="en-IN" w:eastAsia="en-IN"/>
        </w:rPr>
        <w:t>3rd position</w:t>
      </w:r>
    </w:p>
    <w:p w14:paraId="462605E6" w14:textId="77777777" w:rsidR="00342D3B" w:rsidRPr="004B4842" w:rsidRDefault="00342D3B" w:rsidP="00E355D9">
      <w:pPr>
        <w:pStyle w:val="ListParagraph"/>
        <w:numPr>
          <w:ilvl w:val="0"/>
          <w:numId w:val="14"/>
        </w:numPr>
        <w:shd w:val="clear" w:color="auto" w:fill="FFFFFF"/>
        <w:spacing w:line="276" w:lineRule="auto"/>
        <w:rPr>
          <w:rFonts w:eastAsia="Times New Roman" w:cstheme="minorHAnsi"/>
          <w:color w:val="46464E"/>
          <w:lang w:val="en-IN" w:eastAsia="en-IN"/>
        </w:rPr>
      </w:pPr>
      <w:r w:rsidRPr="004B4842">
        <w:rPr>
          <w:rFonts w:eastAsia="Times New Roman" w:cstheme="minorHAnsi"/>
          <w:color w:val="46464E"/>
          <w:lang w:val="en-IN" w:eastAsia="en-IN"/>
        </w:rPr>
        <w:t>District level Youth fest -Jazz drums competition (2016 - 2017)</w:t>
      </w:r>
    </w:p>
    <w:p w14:paraId="50CEFCE6" w14:textId="60BF9F9D" w:rsidR="00342D3B" w:rsidRPr="004B4842" w:rsidRDefault="00E355D9" w:rsidP="00E355D9">
      <w:pPr>
        <w:pStyle w:val="ListParagraph"/>
        <w:shd w:val="clear" w:color="auto" w:fill="FFFFFF"/>
        <w:spacing w:line="276" w:lineRule="auto"/>
        <w:rPr>
          <w:rFonts w:eastAsia="Times New Roman" w:cstheme="minorHAnsi"/>
          <w:i/>
          <w:iCs/>
          <w:color w:val="46464E"/>
          <w:lang w:val="en-IN" w:eastAsia="en-IN"/>
        </w:rPr>
      </w:pPr>
      <w:r w:rsidRPr="004B4842">
        <w:rPr>
          <w:rFonts w:eastAsia="Times New Roman" w:cstheme="minorHAnsi"/>
          <w:i/>
          <w:iCs/>
          <w:color w:val="46464E"/>
          <w:lang w:val="en-IN" w:eastAsia="en-IN"/>
        </w:rPr>
        <w:t xml:space="preserve">   </w:t>
      </w:r>
      <w:r w:rsidR="00342D3B" w:rsidRPr="004B4842">
        <w:rPr>
          <w:rFonts w:eastAsia="Times New Roman" w:cstheme="minorHAnsi"/>
          <w:i/>
          <w:iCs/>
          <w:color w:val="46464E"/>
          <w:lang w:val="en-IN" w:eastAsia="en-IN"/>
        </w:rPr>
        <w:t>1st position</w:t>
      </w:r>
    </w:p>
    <w:p w14:paraId="325B3795" w14:textId="77777777" w:rsidR="007442D7" w:rsidRPr="004B4842" w:rsidRDefault="007442D7" w:rsidP="007442D7">
      <w:pPr>
        <w:pStyle w:val="ListParagraph"/>
        <w:shd w:val="clear" w:color="auto" w:fill="FFFFFF"/>
        <w:spacing w:line="276" w:lineRule="auto"/>
        <w:ind w:left="927"/>
        <w:rPr>
          <w:rFonts w:eastAsia="Times New Roman" w:cstheme="minorHAnsi"/>
          <w:color w:val="46464E"/>
          <w:lang w:val="en-IN" w:eastAsia="en-IN"/>
        </w:rPr>
      </w:pPr>
    </w:p>
    <w:p w14:paraId="0866A5A2" w14:textId="154DB394" w:rsidR="00342D3B" w:rsidRPr="004B4842" w:rsidRDefault="00342D3B" w:rsidP="004B4842">
      <w:pPr>
        <w:pStyle w:val="Heading1"/>
        <w:spacing w:before="0" w:after="240" w:line="276" w:lineRule="auto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sz w:val="24"/>
          <w:szCs w:val="24"/>
        </w:rPr>
        <w:t>Languages</w:t>
      </w:r>
    </w:p>
    <w:p w14:paraId="69F20E3B" w14:textId="50AA52B9" w:rsidR="00342D3B" w:rsidRPr="004B4842" w:rsidRDefault="00482916" w:rsidP="009A607A">
      <w:pPr>
        <w:pStyle w:val="ListNumber"/>
        <w:numPr>
          <w:ilvl w:val="0"/>
          <w:numId w:val="14"/>
        </w:numPr>
        <w:spacing w:line="276" w:lineRule="auto"/>
        <w:rPr>
          <w:rFonts w:cstheme="minorHAnsi"/>
          <w:color w:val="4472C4" w:themeColor="accent1"/>
          <w:lang w:val="en-IN" w:eastAsia="en-IN"/>
        </w:rPr>
      </w:pPr>
      <w:r w:rsidRPr="004B4842">
        <w:rPr>
          <w:rFonts w:cstheme="minorHAnsi"/>
          <w:color w:val="4472C4" w:themeColor="accent1"/>
          <w:lang w:val="en-IN" w:eastAsia="en-IN"/>
        </w:rPr>
        <w:t>English</w:t>
      </w:r>
      <w:r w:rsidR="00575CFF" w:rsidRPr="004B4842">
        <w:rPr>
          <w:rFonts w:cstheme="minorHAnsi"/>
          <w:color w:val="0D0D0D" w:themeColor="text1" w:themeTint="F2"/>
          <w:lang w:val="en-IN" w:eastAsia="en-IN"/>
        </w:rPr>
        <w:t xml:space="preserve">        -    </w:t>
      </w:r>
      <w:r w:rsidRPr="004B4842">
        <w:rPr>
          <w:rFonts w:cstheme="minorHAnsi"/>
          <w:i/>
          <w:iCs/>
          <w:color w:val="767171" w:themeColor="background2" w:themeShade="80"/>
        </w:rPr>
        <w:t>Full Professional Proficiency</w:t>
      </w:r>
    </w:p>
    <w:p w14:paraId="4A583AEB" w14:textId="4536F6A2" w:rsidR="00342D3B" w:rsidRPr="004B4842" w:rsidRDefault="00B063C3" w:rsidP="009A607A">
      <w:pPr>
        <w:pStyle w:val="ListNumber"/>
        <w:numPr>
          <w:ilvl w:val="0"/>
          <w:numId w:val="14"/>
        </w:numPr>
        <w:spacing w:line="276" w:lineRule="auto"/>
        <w:rPr>
          <w:rFonts w:cstheme="minorHAnsi"/>
          <w:color w:val="4472C4" w:themeColor="accent1"/>
          <w:lang w:val="en-IN" w:eastAsia="en-IN"/>
        </w:rPr>
      </w:pPr>
      <w:r w:rsidRPr="004B4842">
        <w:rPr>
          <w:rFonts w:cstheme="minorHAnsi"/>
          <w:color w:val="4472C4" w:themeColor="accent1"/>
          <w:lang w:val="en-IN" w:eastAsia="en-IN"/>
        </w:rPr>
        <w:t>Malayalam -</w:t>
      </w:r>
      <w:r w:rsidR="00575CFF" w:rsidRPr="004B4842">
        <w:rPr>
          <w:rFonts w:cstheme="minorHAnsi"/>
          <w:color w:val="0D0D0D" w:themeColor="text1" w:themeTint="F2"/>
          <w:lang w:val="en-IN" w:eastAsia="en-IN"/>
        </w:rPr>
        <w:t xml:space="preserve">   </w:t>
      </w:r>
      <w:r w:rsidR="00482916" w:rsidRPr="004B4842">
        <w:rPr>
          <w:rFonts w:cstheme="minorHAnsi"/>
          <w:i/>
          <w:iCs/>
          <w:color w:val="767171" w:themeColor="background2" w:themeShade="80"/>
        </w:rPr>
        <w:t>Native or Bilingual Proficiency</w:t>
      </w:r>
    </w:p>
    <w:p w14:paraId="1C0FAFD5" w14:textId="58170067" w:rsidR="00342D3B" w:rsidRPr="004B4842" w:rsidRDefault="00342D3B" w:rsidP="009A607A">
      <w:pPr>
        <w:pStyle w:val="ListNumber"/>
        <w:numPr>
          <w:ilvl w:val="0"/>
          <w:numId w:val="14"/>
        </w:numPr>
        <w:spacing w:line="276" w:lineRule="auto"/>
        <w:rPr>
          <w:rFonts w:cstheme="minorHAnsi"/>
          <w:color w:val="767171" w:themeColor="background2" w:themeShade="80"/>
          <w:lang w:val="en-IN" w:eastAsia="en-IN"/>
        </w:rPr>
      </w:pPr>
      <w:r w:rsidRPr="004B4842">
        <w:rPr>
          <w:rFonts w:cstheme="minorHAnsi"/>
          <w:color w:val="4472C4" w:themeColor="accent1"/>
          <w:lang w:val="en-IN" w:eastAsia="en-IN"/>
        </w:rPr>
        <w:t>Hindi</w:t>
      </w:r>
      <w:r w:rsidR="00575CFF" w:rsidRPr="004B4842">
        <w:rPr>
          <w:rFonts w:cstheme="minorHAnsi"/>
          <w:color w:val="4472C4" w:themeColor="accent1"/>
          <w:lang w:val="en-IN" w:eastAsia="en-IN"/>
        </w:rPr>
        <w:t xml:space="preserve"> </w:t>
      </w:r>
      <w:r w:rsidR="00575CFF" w:rsidRPr="004B4842">
        <w:rPr>
          <w:rFonts w:cstheme="minorHAnsi"/>
          <w:color w:val="0D0D0D" w:themeColor="text1" w:themeTint="F2"/>
          <w:lang w:val="en-IN" w:eastAsia="en-IN"/>
        </w:rPr>
        <w:t xml:space="preserve">          </w:t>
      </w:r>
      <w:r w:rsidR="00482916" w:rsidRPr="004B4842">
        <w:rPr>
          <w:rFonts w:cstheme="minorHAnsi"/>
          <w:color w:val="0D0D0D" w:themeColor="text1" w:themeTint="F2"/>
          <w:lang w:val="en-IN" w:eastAsia="en-IN"/>
        </w:rPr>
        <w:t>-</w:t>
      </w:r>
      <w:r w:rsidR="00575CFF" w:rsidRPr="004B4842">
        <w:rPr>
          <w:rFonts w:cstheme="minorHAnsi"/>
          <w:color w:val="0D0D0D" w:themeColor="text1" w:themeTint="F2"/>
          <w:lang w:val="en-IN" w:eastAsia="en-IN"/>
        </w:rPr>
        <w:t xml:space="preserve">   </w:t>
      </w:r>
      <w:r w:rsidR="00482916" w:rsidRPr="004B4842">
        <w:rPr>
          <w:rFonts w:cstheme="minorHAnsi"/>
          <w:i/>
          <w:iCs/>
          <w:color w:val="767171" w:themeColor="background2" w:themeShade="80"/>
        </w:rPr>
        <w:t xml:space="preserve">Professional </w:t>
      </w:r>
      <w:r w:rsidR="00575CFF" w:rsidRPr="004B4842">
        <w:rPr>
          <w:rFonts w:cstheme="minorHAnsi"/>
          <w:i/>
          <w:iCs/>
          <w:color w:val="767171" w:themeColor="background2" w:themeShade="80"/>
        </w:rPr>
        <w:t>Working Proficiency</w:t>
      </w:r>
    </w:p>
    <w:p w14:paraId="44BFE6B2" w14:textId="17387D19" w:rsidR="00342D3B" w:rsidRPr="004B4842" w:rsidRDefault="00342D3B" w:rsidP="009A607A">
      <w:pPr>
        <w:pStyle w:val="ListNumber"/>
        <w:numPr>
          <w:ilvl w:val="0"/>
          <w:numId w:val="14"/>
        </w:numPr>
        <w:spacing w:line="276" w:lineRule="auto"/>
        <w:rPr>
          <w:rFonts w:cstheme="minorHAnsi"/>
          <w:color w:val="4472C4" w:themeColor="accent1"/>
          <w:sz w:val="24"/>
          <w:szCs w:val="24"/>
          <w:lang w:val="en-IN" w:eastAsia="en-IN"/>
        </w:rPr>
      </w:pPr>
      <w:r w:rsidRPr="004B4842">
        <w:rPr>
          <w:rFonts w:cstheme="minorHAnsi"/>
          <w:color w:val="4472C4" w:themeColor="accent1"/>
          <w:lang w:val="en-IN" w:eastAsia="en-IN"/>
        </w:rPr>
        <w:t>Tamil</w:t>
      </w:r>
      <w:r w:rsidR="00575CFF" w:rsidRPr="004B4842">
        <w:rPr>
          <w:rFonts w:cstheme="minorHAnsi"/>
          <w:color w:val="4472C4" w:themeColor="accent1"/>
          <w:lang w:val="en-IN" w:eastAsia="en-IN"/>
        </w:rPr>
        <w:t xml:space="preserve">          </w:t>
      </w:r>
      <w:r w:rsidR="00482916" w:rsidRPr="004B4842">
        <w:rPr>
          <w:rFonts w:cstheme="minorHAnsi"/>
          <w:color w:val="0D0D0D" w:themeColor="text1" w:themeTint="F2"/>
          <w:lang w:val="en-IN" w:eastAsia="en-IN"/>
        </w:rPr>
        <w:t>-</w:t>
      </w:r>
      <w:r w:rsidR="00575CFF" w:rsidRPr="004B4842">
        <w:rPr>
          <w:rFonts w:cstheme="minorHAnsi"/>
          <w:color w:val="0D0D0D" w:themeColor="text1" w:themeTint="F2"/>
          <w:lang w:val="en-IN" w:eastAsia="en-IN"/>
        </w:rPr>
        <w:t xml:space="preserve">   </w:t>
      </w:r>
      <w:r w:rsidR="00482916" w:rsidRPr="004B4842">
        <w:rPr>
          <w:rFonts w:cstheme="minorHAnsi"/>
          <w:i/>
          <w:iCs/>
          <w:color w:val="767171" w:themeColor="background2" w:themeShade="80"/>
        </w:rPr>
        <w:t>Limited Working Proficien</w:t>
      </w:r>
      <w:r w:rsidR="00482916" w:rsidRPr="004B4842">
        <w:rPr>
          <w:rFonts w:cstheme="minorHAnsi"/>
          <w:i/>
          <w:iCs/>
          <w:color w:val="767171" w:themeColor="background2" w:themeShade="80"/>
          <w:sz w:val="24"/>
          <w:szCs w:val="24"/>
        </w:rPr>
        <w:t>cy</w:t>
      </w:r>
    </w:p>
    <w:p w14:paraId="0618DD15" w14:textId="77777777" w:rsidR="00342D3B" w:rsidRPr="004B4842" w:rsidRDefault="00342D3B" w:rsidP="009A607A">
      <w:pPr>
        <w:spacing w:line="276" w:lineRule="auto"/>
        <w:rPr>
          <w:rFonts w:cstheme="minorHAnsi"/>
          <w:color w:val="4472C4" w:themeColor="accent1"/>
          <w:sz w:val="24"/>
          <w:szCs w:val="24"/>
        </w:rPr>
      </w:pPr>
    </w:p>
    <w:p w14:paraId="00AD1E48" w14:textId="4A9E8BD2" w:rsidR="002B163D" w:rsidRPr="004B4842" w:rsidRDefault="002B163D" w:rsidP="004B4842">
      <w:pPr>
        <w:pStyle w:val="Heading1"/>
        <w:spacing w:before="120" w:after="120" w:line="276" w:lineRule="auto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sz w:val="24"/>
          <w:szCs w:val="24"/>
        </w:rPr>
        <w:t>Interest</w:t>
      </w:r>
      <w:r w:rsidR="00E355D9" w:rsidRPr="004B4842">
        <w:rPr>
          <w:rFonts w:asciiTheme="minorHAnsi" w:hAnsiTheme="minorHAnsi" w:cstheme="minorHAnsi"/>
          <w:sz w:val="24"/>
          <w:szCs w:val="24"/>
        </w:rPr>
        <w:t>s</w:t>
      </w:r>
    </w:p>
    <w:tbl>
      <w:tblPr>
        <w:tblStyle w:val="TableGrid"/>
        <w:tblW w:w="521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884"/>
        <w:gridCol w:w="4884"/>
      </w:tblGrid>
      <w:tr w:rsidR="002B163D" w:rsidRPr="004B4842" w14:paraId="2A513549" w14:textId="77777777" w:rsidTr="009A607A">
        <w:trPr>
          <w:trHeight w:val="214"/>
        </w:trPr>
        <w:tc>
          <w:tcPr>
            <w:tcW w:w="4884" w:type="dxa"/>
          </w:tcPr>
          <w:p w14:paraId="0C6F60CA" w14:textId="2E739038" w:rsidR="002B163D" w:rsidRPr="004B4842" w:rsidRDefault="00E355D9" w:rsidP="00B063C3">
            <w:pPr>
              <w:pStyle w:val="ListBullet"/>
              <w:spacing w:line="276" w:lineRule="auto"/>
              <w:ind w:left="964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>Music</w:t>
            </w:r>
          </w:p>
          <w:p w14:paraId="27E0D471" w14:textId="2BABBCF9" w:rsidR="002B163D" w:rsidRPr="004B4842" w:rsidRDefault="00E355D9" w:rsidP="00B063C3">
            <w:pPr>
              <w:pStyle w:val="ListBullet"/>
              <w:spacing w:line="276" w:lineRule="auto"/>
              <w:ind w:left="964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>Social works</w:t>
            </w:r>
          </w:p>
          <w:p w14:paraId="7742B4B9" w14:textId="6B298DE8" w:rsidR="002B163D" w:rsidRPr="004B4842" w:rsidRDefault="00E355D9" w:rsidP="00B063C3">
            <w:pPr>
              <w:pStyle w:val="ListBullet"/>
              <w:spacing w:line="276" w:lineRule="auto"/>
              <w:ind w:left="964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>Cooking</w:t>
            </w:r>
          </w:p>
        </w:tc>
        <w:tc>
          <w:tcPr>
            <w:tcW w:w="4884" w:type="dxa"/>
            <w:tcMar>
              <w:left w:w="360" w:type="dxa"/>
            </w:tcMar>
          </w:tcPr>
          <w:p w14:paraId="551C1235" w14:textId="604AA30B" w:rsidR="002B163D" w:rsidRPr="004B4842" w:rsidRDefault="00E355D9" w:rsidP="00B063C3">
            <w:pPr>
              <w:pStyle w:val="ListBullet"/>
              <w:spacing w:line="276" w:lineRule="auto"/>
              <w:ind w:left="964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>Playing drums and other rhythmic instruments</w:t>
            </w:r>
          </w:p>
          <w:p w14:paraId="02D7C29A" w14:textId="77777777" w:rsidR="002B163D" w:rsidRPr="004B4842" w:rsidRDefault="002B163D" w:rsidP="00B063C3">
            <w:pPr>
              <w:pStyle w:val="ListBullet"/>
              <w:numPr>
                <w:ilvl w:val="0"/>
                <w:numId w:val="0"/>
              </w:numPr>
              <w:spacing w:line="276" w:lineRule="auto"/>
              <w:ind w:left="964"/>
              <w:rPr>
                <w:rFonts w:cstheme="minorHAnsi"/>
              </w:rPr>
            </w:pPr>
          </w:p>
        </w:tc>
      </w:tr>
    </w:tbl>
    <w:p w14:paraId="037F8A49" w14:textId="77777777" w:rsidR="00E355D9" w:rsidRPr="004B4842" w:rsidRDefault="00E355D9" w:rsidP="009A607A">
      <w:pPr>
        <w:shd w:val="clear" w:color="auto" w:fill="FFFFFF"/>
        <w:spacing w:line="276" w:lineRule="auto"/>
        <w:rPr>
          <w:rFonts w:eastAsia="Times New Roman" w:cstheme="minorHAnsi"/>
          <w:color w:val="46464E"/>
          <w:sz w:val="21"/>
          <w:szCs w:val="21"/>
          <w:lang w:val="en-IN" w:eastAsia="en-IN"/>
        </w:rPr>
      </w:pPr>
    </w:p>
    <w:p w14:paraId="6202EA8C" w14:textId="62025C8A" w:rsidR="00E355D9" w:rsidRPr="004B4842" w:rsidRDefault="00E355D9" w:rsidP="004B4842">
      <w:pPr>
        <w:pStyle w:val="Heading1"/>
        <w:spacing w:before="120" w:after="120" w:line="276" w:lineRule="auto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sz w:val="24"/>
          <w:szCs w:val="24"/>
        </w:rPr>
        <w:t>Reference</w:t>
      </w:r>
    </w:p>
    <w:p w14:paraId="0224EDD5" w14:textId="00A5BE93" w:rsidR="00E355D9" w:rsidRPr="004B4842" w:rsidRDefault="00E355D9" w:rsidP="009A607A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eastAsia="Times New Roman" w:cstheme="minorHAnsi"/>
          <w:color w:val="46464E"/>
          <w:lang w:val="en-IN" w:eastAsia="en-IN"/>
        </w:rPr>
      </w:pPr>
      <w:r w:rsidRPr="004B4842">
        <w:rPr>
          <w:rFonts w:eastAsia="Times New Roman" w:cstheme="minorHAnsi"/>
          <w:color w:val="46464E"/>
          <w:sz w:val="24"/>
          <w:szCs w:val="24"/>
          <w:lang w:val="en-IN" w:eastAsia="en-IN"/>
        </w:rPr>
        <w:t>Mr. Pulkit Bhembi</w:t>
      </w:r>
      <w:r w:rsidRPr="004B4842">
        <w:rPr>
          <w:rFonts w:eastAsia="Times New Roman" w:cstheme="minorHAnsi"/>
          <w:color w:val="46464E"/>
          <w:sz w:val="21"/>
          <w:szCs w:val="21"/>
          <w:lang w:val="en-IN" w:eastAsia="en-IN"/>
        </w:rPr>
        <w:t xml:space="preserve"> </w:t>
      </w:r>
      <w:r w:rsidRPr="004B4842">
        <w:rPr>
          <w:rFonts w:eastAsia="Times New Roman" w:cstheme="minorHAnsi"/>
          <w:color w:val="46464E"/>
          <w:lang w:val="en-IN" w:eastAsia="en-IN"/>
        </w:rPr>
        <w:t>- IHM Gwalior Madhya Pradesh-</w:t>
      </w:r>
    </w:p>
    <w:p w14:paraId="6BD5BF53" w14:textId="433D4DF4" w:rsidR="00E355D9" w:rsidRPr="004B4842" w:rsidRDefault="00E355D9" w:rsidP="009A607A">
      <w:pPr>
        <w:pStyle w:val="ListParagraph"/>
        <w:shd w:val="clear" w:color="auto" w:fill="FFFFFF"/>
        <w:spacing w:line="276" w:lineRule="auto"/>
        <w:ind w:left="991"/>
        <w:rPr>
          <w:rFonts w:eastAsia="Times New Roman" w:cstheme="minorHAnsi"/>
          <w:color w:val="46464E"/>
          <w:lang w:val="en-IN" w:eastAsia="en-IN"/>
        </w:rPr>
      </w:pPr>
      <w:r w:rsidRPr="004B4842">
        <w:rPr>
          <w:rFonts w:eastAsia="Times New Roman" w:cstheme="minorHAnsi"/>
          <w:color w:val="46464E"/>
          <w:lang w:val="en-IN" w:eastAsia="en-IN"/>
        </w:rPr>
        <w:t xml:space="preserve">Principal </w:t>
      </w:r>
      <w:hyperlink r:id="rId10" w:history="1">
        <w:r w:rsidRPr="004B4842">
          <w:rPr>
            <w:rStyle w:val="Hyperlink"/>
            <w:rFonts w:eastAsia="Times New Roman" w:cstheme="minorHAnsi"/>
            <w:lang w:val="en-IN" w:eastAsia="en-IN"/>
          </w:rPr>
          <w:t>ihmgwl@gmail.com</w:t>
        </w:r>
      </w:hyperlink>
    </w:p>
    <w:p w14:paraId="3C0C06BA" w14:textId="77777777" w:rsidR="00E355D9" w:rsidRPr="004B4842" w:rsidRDefault="00E355D9" w:rsidP="009A607A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rPr>
          <w:rFonts w:eastAsia="Times New Roman" w:cstheme="minorHAnsi"/>
          <w:color w:val="46464E"/>
          <w:sz w:val="21"/>
          <w:szCs w:val="21"/>
          <w:lang w:val="en-IN" w:eastAsia="en-IN"/>
        </w:rPr>
      </w:pPr>
      <w:r w:rsidRPr="004B4842">
        <w:rPr>
          <w:rFonts w:eastAsia="Times New Roman" w:cstheme="minorHAnsi"/>
          <w:color w:val="46464E"/>
          <w:sz w:val="24"/>
          <w:szCs w:val="24"/>
          <w:lang w:val="en-IN" w:eastAsia="en-IN"/>
        </w:rPr>
        <w:t>Mr. Joseph Soy Mathew-</w:t>
      </w:r>
      <w:r w:rsidRPr="004B4842">
        <w:rPr>
          <w:rFonts w:eastAsia="Times New Roman" w:cstheme="minorHAnsi"/>
          <w:color w:val="46464E"/>
          <w:sz w:val="21"/>
          <w:szCs w:val="21"/>
          <w:lang w:val="en-IN" w:eastAsia="en-IN"/>
        </w:rPr>
        <w:t xml:space="preserve"> </w:t>
      </w:r>
      <w:r w:rsidRPr="004B4842">
        <w:rPr>
          <w:rFonts w:eastAsia="Times New Roman" w:cstheme="minorHAnsi"/>
          <w:color w:val="46464E"/>
          <w:lang w:val="en-IN" w:eastAsia="en-IN"/>
        </w:rPr>
        <w:t>ATC &amp; Placement</w:t>
      </w:r>
    </w:p>
    <w:p w14:paraId="346AEB9B" w14:textId="2A03B518" w:rsidR="00E355D9" w:rsidRPr="004B4842" w:rsidRDefault="00E355D9" w:rsidP="009A607A">
      <w:pPr>
        <w:pStyle w:val="ListParagraph"/>
        <w:shd w:val="clear" w:color="auto" w:fill="FFFFFF"/>
        <w:spacing w:line="276" w:lineRule="auto"/>
        <w:ind w:left="991"/>
        <w:rPr>
          <w:rFonts w:eastAsia="Times New Roman" w:cstheme="minorHAnsi"/>
          <w:color w:val="46464E"/>
          <w:sz w:val="21"/>
          <w:szCs w:val="21"/>
          <w:lang w:val="en-IN" w:eastAsia="en-IN"/>
        </w:rPr>
      </w:pPr>
      <w:r w:rsidRPr="004B4842">
        <w:rPr>
          <w:rFonts w:eastAsia="Times New Roman" w:cstheme="minorHAnsi"/>
          <w:color w:val="46464E"/>
          <w:sz w:val="21"/>
          <w:szCs w:val="21"/>
          <w:lang w:val="en-IN" w:eastAsia="en-IN"/>
        </w:rPr>
        <w:t>Co</w:t>
      </w:r>
      <w:r w:rsidRPr="004B4842">
        <w:rPr>
          <w:rFonts w:eastAsia="Times New Roman" w:cstheme="minorHAnsi"/>
          <w:color w:val="46464E"/>
          <w:lang w:val="en-IN" w:eastAsia="en-IN"/>
        </w:rPr>
        <w:t>ordinator (9425619239) IHM Gwalior Madhya Pradesh</w:t>
      </w:r>
    </w:p>
    <w:p w14:paraId="1E8C2D62" w14:textId="77777777" w:rsidR="00E355D9" w:rsidRPr="004B4842" w:rsidRDefault="00E355D9" w:rsidP="009A607A">
      <w:pPr>
        <w:shd w:val="clear" w:color="auto" w:fill="FFFFFF"/>
        <w:spacing w:line="276" w:lineRule="auto"/>
        <w:ind w:left="631"/>
        <w:rPr>
          <w:rFonts w:eastAsia="Times New Roman" w:cstheme="minorHAnsi"/>
          <w:color w:val="46464E"/>
          <w:sz w:val="21"/>
          <w:szCs w:val="21"/>
          <w:lang w:val="en-IN" w:eastAsia="en-IN"/>
        </w:rPr>
      </w:pPr>
    </w:p>
    <w:p w14:paraId="54416AA2" w14:textId="5AC7B878" w:rsidR="00B51D1B" w:rsidRPr="004B4842" w:rsidRDefault="00B51D1B" w:rsidP="009A607A">
      <w:pPr>
        <w:shd w:val="clear" w:color="auto" w:fill="FFFFFF"/>
        <w:spacing w:line="276" w:lineRule="auto"/>
        <w:rPr>
          <w:rFonts w:eastAsia="Times New Roman" w:cstheme="minorHAnsi"/>
          <w:color w:val="46464E"/>
          <w:sz w:val="21"/>
          <w:szCs w:val="21"/>
          <w:lang w:val="en-IN" w:eastAsia="en-IN"/>
        </w:rPr>
      </w:pPr>
    </w:p>
    <w:sectPr w:rsidR="00B51D1B" w:rsidRPr="004B4842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720FF" w14:textId="77777777" w:rsidR="003E6B5A" w:rsidRDefault="003E6B5A" w:rsidP="0068194B">
      <w:r>
        <w:separator/>
      </w:r>
    </w:p>
    <w:p w14:paraId="3079D7AA" w14:textId="77777777" w:rsidR="003E6B5A" w:rsidRDefault="003E6B5A"/>
    <w:p w14:paraId="4D53665B" w14:textId="77777777" w:rsidR="003E6B5A" w:rsidRDefault="003E6B5A"/>
  </w:endnote>
  <w:endnote w:type="continuationSeparator" w:id="0">
    <w:p w14:paraId="43E2D808" w14:textId="77777777" w:rsidR="003E6B5A" w:rsidRDefault="003E6B5A" w:rsidP="0068194B">
      <w:r>
        <w:continuationSeparator/>
      </w:r>
    </w:p>
    <w:p w14:paraId="70867648" w14:textId="77777777" w:rsidR="003E6B5A" w:rsidRDefault="003E6B5A"/>
    <w:p w14:paraId="71749E04" w14:textId="77777777" w:rsidR="003E6B5A" w:rsidRDefault="003E6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DBC47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4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60F48" w14:textId="77777777" w:rsidR="003E6B5A" w:rsidRDefault="003E6B5A" w:rsidP="0068194B">
      <w:r>
        <w:separator/>
      </w:r>
    </w:p>
    <w:p w14:paraId="2C550803" w14:textId="77777777" w:rsidR="003E6B5A" w:rsidRDefault="003E6B5A"/>
    <w:p w14:paraId="5521202C" w14:textId="77777777" w:rsidR="003E6B5A" w:rsidRDefault="003E6B5A"/>
  </w:footnote>
  <w:footnote w:type="continuationSeparator" w:id="0">
    <w:p w14:paraId="025C3E08" w14:textId="77777777" w:rsidR="003E6B5A" w:rsidRDefault="003E6B5A" w:rsidP="0068194B">
      <w:r>
        <w:continuationSeparator/>
      </w:r>
    </w:p>
    <w:p w14:paraId="27C46C16" w14:textId="77777777" w:rsidR="003E6B5A" w:rsidRDefault="003E6B5A"/>
    <w:p w14:paraId="35733DCB" w14:textId="77777777" w:rsidR="003E6B5A" w:rsidRDefault="003E6B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F95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9C21D8" wp14:editId="72CB16B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4A07C0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>
    <w:nsid w:val="0538745F"/>
    <w:multiLevelType w:val="hybridMultilevel"/>
    <w:tmpl w:val="64BE3B22"/>
    <w:lvl w:ilvl="0" w:tplc="1B807F9E">
      <w:start w:val="1"/>
      <w:numFmt w:val="bullet"/>
      <w:lvlText w:val=""/>
      <w:lvlJc w:val="left"/>
      <w:pPr>
        <w:ind w:left="720" w:hanging="360"/>
      </w:pPr>
      <w:rPr>
        <w:rFonts w:ascii="Suez One" w:hAnsi="Suez One" w:hint="c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DF4717"/>
    <w:multiLevelType w:val="hybridMultilevel"/>
    <w:tmpl w:val="8B1C1A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8098C"/>
    <w:multiLevelType w:val="hybridMultilevel"/>
    <w:tmpl w:val="FF22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F8531C"/>
    <w:multiLevelType w:val="hybridMultilevel"/>
    <w:tmpl w:val="275E9832"/>
    <w:lvl w:ilvl="0" w:tplc="1B807F9E">
      <w:start w:val="1"/>
      <w:numFmt w:val="bullet"/>
      <w:lvlText w:val=""/>
      <w:lvlJc w:val="left"/>
      <w:pPr>
        <w:ind w:left="720" w:hanging="360"/>
      </w:pPr>
      <w:rPr>
        <w:rFonts w:ascii="Suez One" w:hAnsi="Suez One" w:hint="c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1B802ED7"/>
    <w:multiLevelType w:val="hybridMultilevel"/>
    <w:tmpl w:val="C7D81E48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>
    <w:nsid w:val="41B1748B"/>
    <w:multiLevelType w:val="hybridMultilevel"/>
    <w:tmpl w:val="F93054CC"/>
    <w:lvl w:ilvl="0" w:tplc="B3AC64F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4472C4" w:themeColor="accen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14211"/>
    <w:multiLevelType w:val="hybridMultilevel"/>
    <w:tmpl w:val="AFF4A2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AF11EE9"/>
    <w:multiLevelType w:val="hybridMultilevel"/>
    <w:tmpl w:val="24BCBE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B2435"/>
    <w:multiLevelType w:val="hybridMultilevel"/>
    <w:tmpl w:val="687E4A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10"/>
  </w:num>
  <w:num w:numId="17">
    <w:abstractNumId w:val="12"/>
  </w:num>
  <w:num w:numId="18">
    <w:abstractNumId w:val="15"/>
  </w:num>
  <w:num w:numId="19">
    <w:abstractNumId w:val="11"/>
  </w:num>
  <w:num w:numId="20">
    <w:abstractNumId w:val="21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E7"/>
    <w:rsid w:val="000001EF"/>
    <w:rsid w:val="00007322"/>
    <w:rsid w:val="00007728"/>
    <w:rsid w:val="00022EB2"/>
    <w:rsid w:val="00024584"/>
    <w:rsid w:val="00024730"/>
    <w:rsid w:val="0005318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1D8B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163D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D3B"/>
    <w:rsid w:val="003544E1"/>
    <w:rsid w:val="00366398"/>
    <w:rsid w:val="003A0632"/>
    <w:rsid w:val="003A30E5"/>
    <w:rsid w:val="003A6ADF"/>
    <w:rsid w:val="003B5928"/>
    <w:rsid w:val="003C6FA0"/>
    <w:rsid w:val="003D380F"/>
    <w:rsid w:val="003E160D"/>
    <w:rsid w:val="003E6B5A"/>
    <w:rsid w:val="003F1D5F"/>
    <w:rsid w:val="00405128"/>
    <w:rsid w:val="00406CFF"/>
    <w:rsid w:val="00416B25"/>
    <w:rsid w:val="00420592"/>
    <w:rsid w:val="004319E0"/>
    <w:rsid w:val="00437E8C"/>
    <w:rsid w:val="00440225"/>
    <w:rsid w:val="004652DA"/>
    <w:rsid w:val="004726BC"/>
    <w:rsid w:val="00474105"/>
    <w:rsid w:val="00475653"/>
    <w:rsid w:val="00480E6E"/>
    <w:rsid w:val="00482916"/>
    <w:rsid w:val="00486277"/>
    <w:rsid w:val="00494CF6"/>
    <w:rsid w:val="00495F8D"/>
    <w:rsid w:val="004A1FAE"/>
    <w:rsid w:val="004A32FF"/>
    <w:rsid w:val="004B06EB"/>
    <w:rsid w:val="004B4842"/>
    <w:rsid w:val="004B6AD0"/>
    <w:rsid w:val="004C2D5D"/>
    <w:rsid w:val="004C33E1"/>
    <w:rsid w:val="004E01EB"/>
    <w:rsid w:val="004E2794"/>
    <w:rsid w:val="00510392"/>
    <w:rsid w:val="00513E2A"/>
    <w:rsid w:val="00546D8B"/>
    <w:rsid w:val="00566A35"/>
    <w:rsid w:val="0056701E"/>
    <w:rsid w:val="005740D7"/>
    <w:rsid w:val="00575CFF"/>
    <w:rsid w:val="00576D05"/>
    <w:rsid w:val="00594C4E"/>
    <w:rsid w:val="005A0F26"/>
    <w:rsid w:val="005A1B10"/>
    <w:rsid w:val="005A6850"/>
    <w:rsid w:val="005B1B1B"/>
    <w:rsid w:val="005C4425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05AA"/>
    <w:rsid w:val="006A1962"/>
    <w:rsid w:val="006A504E"/>
    <w:rsid w:val="006A777A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42D7"/>
    <w:rsid w:val="00746D44"/>
    <w:rsid w:val="007538DC"/>
    <w:rsid w:val="00757803"/>
    <w:rsid w:val="0079206B"/>
    <w:rsid w:val="00796076"/>
    <w:rsid w:val="007C0566"/>
    <w:rsid w:val="007C606B"/>
    <w:rsid w:val="007E1EA2"/>
    <w:rsid w:val="007E6A61"/>
    <w:rsid w:val="007F3100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4B9E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607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76FD"/>
    <w:rsid w:val="00AB32F8"/>
    <w:rsid w:val="00AB4A43"/>
    <w:rsid w:val="00AB610B"/>
    <w:rsid w:val="00AD360E"/>
    <w:rsid w:val="00AD40FB"/>
    <w:rsid w:val="00AD782D"/>
    <w:rsid w:val="00AE7650"/>
    <w:rsid w:val="00B063C3"/>
    <w:rsid w:val="00B10EBE"/>
    <w:rsid w:val="00B236F1"/>
    <w:rsid w:val="00B50F99"/>
    <w:rsid w:val="00B51D1B"/>
    <w:rsid w:val="00B540F4"/>
    <w:rsid w:val="00B60FD0"/>
    <w:rsid w:val="00B6197C"/>
    <w:rsid w:val="00B622DF"/>
    <w:rsid w:val="00B6332A"/>
    <w:rsid w:val="00B81760"/>
    <w:rsid w:val="00B8494C"/>
    <w:rsid w:val="00BA0D22"/>
    <w:rsid w:val="00BA1546"/>
    <w:rsid w:val="00BB4E51"/>
    <w:rsid w:val="00BB6F08"/>
    <w:rsid w:val="00BD431F"/>
    <w:rsid w:val="00BD6BB9"/>
    <w:rsid w:val="00BE423E"/>
    <w:rsid w:val="00BF61AC"/>
    <w:rsid w:val="00C02D4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2A3A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5D9"/>
    <w:rsid w:val="00E362DB"/>
    <w:rsid w:val="00E5632B"/>
    <w:rsid w:val="00E70240"/>
    <w:rsid w:val="00E71E6B"/>
    <w:rsid w:val="00E76894"/>
    <w:rsid w:val="00E81CC5"/>
    <w:rsid w:val="00E83600"/>
    <w:rsid w:val="00E85A87"/>
    <w:rsid w:val="00E85B4A"/>
    <w:rsid w:val="00E9528E"/>
    <w:rsid w:val="00EA5099"/>
    <w:rsid w:val="00EC1351"/>
    <w:rsid w:val="00EC4CBF"/>
    <w:rsid w:val="00ED17AC"/>
    <w:rsid w:val="00EE2CA8"/>
    <w:rsid w:val="00EF17E8"/>
    <w:rsid w:val="00EF51D9"/>
    <w:rsid w:val="00F062DD"/>
    <w:rsid w:val="00F130DD"/>
    <w:rsid w:val="00F24884"/>
    <w:rsid w:val="00F476C4"/>
    <w:rsid w:val="00F56AE7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4F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customStyle="1" w:styleId="badword">
    <w:name w:val="badword"/>
    <w:basedOn w:val="DefaultParagraphFont"/>
    <w:rsid w:val="00E355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355D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customStyle="1" w:styleId="badword">
    <w:name w:val="badword"/>
    <w:basedOn w:val="DefaultParagraphFont"/>
    <w:rsid w:val="00E355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35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yu7L6L38Sro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hmgw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bin-biju-04bb71239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0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9A4175223F462789A9BFE3EFBEE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FAEE1-A86D-4764-871E-300733B8B627}"/>
      </w:docPartPr>
      <w:docPartBody>
        <w:p w:rsidR="00C70F98" w:rsidRDefault="00094A79">
          <w:pPr>
            <w:pStyle w:val="D69A4175223F462789A9BFE3EFBEE747"/>
          </w:pPr>
          <w:r w:rsidRPr="00CF1A49">
            <w:t>Skills</w:t>
          </w:r>
        </w:p>
      </w:docPartBody>
    </w:docPart>
    <w:docPart>
      <w:docPartPr>
        <w:name w:val="0FB6E204E51F4993BA42740A925B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AB187-B845-493C-B5D9-813AB8C4F0F6}"/>
      </w:docPartPr>
      <w:docPartBody>
        <w:p w:rsidR="00C70F98" w:rsidRDefault="00FD70F7" w:rsidP="00FD70F7">
          <w:pPr>
            <w:pStyle w:val="0FB6E204E51F4993BA42740A925B38F0"/>
          </w:pPr>
          <w:r w:rsidRPr="00CF1A49">
            <w:t>·</w:t>
          </w:r>
        </w:p>
      </w:docPartBody>
    </w:docPart>
    <w:docPart>
      <w:docPartPr>
        <w:name w:val="5419728F82E14087B82B9BFDB9F00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338EE-3192-4F0E-B955-8571C6E630F4}"/>
      </w:docPartPr>
      <w:docPartBody>
        <w:p w:rsidR="005707B0" w:rsidRDefault="00C70F98" w:rsidP="00C70F98">
          <w:pPr>
            <w:pStyle w:val="5419728F82E14087B82B9BFDB9F005A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F7"/>
    <w:rsid w:val="00094A79"/>
    <w:rsid w:val="002A310E"/>
    <w:rsid w:val="005076D7"/>
    <w:rsid w:val="005707B0"/>
    <w:rsid w:val="005714C4"/>
    <w:rsid w:val="00C529F1"/>
    <w:rsid w:val="00C70F98"/>
    <w:rsid w:val="00C834C0"/>
    <w:rsid w:val="00D139B8"/>
    <w:rsid w:val="00DE016A"/>
    <w:rsid w:val="00E91DC3"/>
    <w:rsid w:val="00F262DB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419728F82E14087B82B9BFDB9F005AA">
    <w:name w:val="5419728F82E14087B82B9BFDB9F005AA"/>
    <w:rsid w:val="00C70F98"/>
  </w:style>
  <w:style w:type="character" w:styleId="SubtleReference">
    <w:name w:val="Subtle Reference"/>
    <w:basedOn w:val="DefaultParagraphFont"/>
    <w:uiPriority w:val="10"/>
    <w:qFormat/>
    <w:rsid w:val="00FD70F7"/>
    <w:rPr>
      <w:b/>
      <w:caps w:val="0"/>
      <w:smallCaps/>
      <w:color w:val="595959" w:themeColor="text1" w:themeTint="A6"/>
    </w:rPr>
  </w:style>
  <w:style w:type="paragraph" w:customStyle="1" w:styleId="D69A4175223F462789A9BFE3EFBEE747">
    <w:name w:val="D69A4175223F462789A9BFE3EFBEE747"/>
  </w:style>
  <w:style w:type="paragraph" w:customStyle="1" w:styleId="0FB6E204E51F4993BA42740A925B38F0">
    <w:name w:val="0FB6E204E51F4993BA42740A925B38F0"/>
    <w:rsid w:val="00FD70F7"/>
  </w:style>
  <w:style w:type="paragraph" w:customStyle="1" w:styleId="FDE5774C43CA46E8AF0CFF41FE989CAE">
    <w:name w:val="FDE5774C43CA46E8AF0CFF41FE989CAE"/>
    <w:rsid w:val="00C529F1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419728F82E14087B82B9BFDB9F005AA">
    <w:name w:val="5419728F82E14087B82B9BFDB9F005AA"/>
    <w:rsid w:val="00C70F98"/>
  </w:style>
  <w:style w:type="character" w:styleId="SubtleReference">
    <w:name w:val="Subtle Reference"/>
    <w:basedOn w:val="DefaultParagraphFont"/>
    <w:uiPriority w:val="10"/>
    <w:qFormat/>
    <w:rsid w:val="00FD70F7"/>
    <w:rPr>
      <w:b/>
      <w:caps w:val="0"/>
      <w:smallCaps/>
      <w:color w:val="595959" w:themeColor="text1" w:themeTint="A6"/>
    </w:rPr>
  </w:style>
  <w:style w:type="paragraph" w:customStyle="1" w:styleId="D69A4175223F462789A9BFE3EFBEE747">
    <w:name w:val="D69A4175223F462789A9BFE3EFBEE747"/>
  </w:style>
  <w:style w:type="paragraph" w:customStyle="1" w:styleId="0FB6E204E51F4993BA42740A925B38F0">
    <w:name w:val="0FB6E204E51F4993BA42740A925B38F0"/>
    <w:rsid w:val="00FD70F7"/>
  </w:style>
  <w:style w:type="paragraph" w:customStyle="1" w:styleId="FDE5774C43CA46E8AF0CFF41FE989CAE">
    <w:name w:val="FDE5774C43CA46E8AF0CFF41FE989CAE"/>
    <w:rsid w:val="00C529F1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/Education</vt:lpstr>
      <vt:lpstr/>
      <vt:lpstr>Work experience</vt:lpstr>
      <vt:lpstr>&lt;Skills&gt;</vt:lpstr>
      <vt:lpstr>Accomplishments</vt:lpstr>
      <vt:lpstr>Languages</vt:lpstr>
      <vt:lpstr>Interests</vt:lpstr>
      <vt:lpstr>Reference</vt:lpstr>
    </vt:vector>
  </TitlesOfParts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2022-05-31T05:24:00Z</dcterms:created>
  <dcterms:modified xsi:type="dcterms:W3CDTF">2022-05-31T05:24:00Z</dcterms:modified>
</cp:coreProperties>
</file>